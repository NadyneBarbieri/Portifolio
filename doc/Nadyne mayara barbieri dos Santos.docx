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84" w:type="dxa"/>
        <w:tblLook w:val="0600" w:firstRow="0" w:lastRow="0" w:firstColumn="0" w:lastColumn="0" w:noHBand="1" w:noVBand="1"/>
      </w:tblPr>
      <w:tblGrid>
        <w:gridCol w:w="10030"/>
      </w:tblGrid>
      <w:tr w:rsidR="00376913" w:rsidRPr="00571EC7" w14:paraId="0B36CD57" w14:textId="77777777" w:rsidTr="00AD2815">
        <w:trPr>
          <w:trHeight w:val="1395"/>
        </w:trPr>
        <w:tc>
          <w:tcPr>
            <w:tcW w:w="10030" w:type="dxa"/>
          </w:tcPr>
          <w:p w14:paraId="4BAE9763" w14:textId="0281A5D9" w:rsidR="00376913" w:rsidRPr="00571EC7" w:rsidRDefault="00AD2815" w:rsidP="00376913">
            <w:pPr>
              <w:pStyle w:val="Ttulo"/>
            </w:pPr>
            <w:r>
              <w:t>Nadyne mayara barbieri dos Santos</w:t>
            </w:r>
          </w:p>
          <w:p w14:paraId="03F28DCE" w14:textId="6F042935" w:rsidR="00376913" w:rsidRPr="00571EC7" w:rsidRDefault="00AD2815" w:rsidP="005E0944">
            <w:pPr>
              <w:pStyle w:val="Subttulo"/>
            </w:pPr>
            <w:r>
              <w:t>Estudante de engenharia Mecatrônica</w:t>
            </w:r>
          </w:p>
        </w:tc>
      </w:tr>
      <w:tr w:rsidR="00376913" w:rsidRPr="00571EC7" w14:paraId="7A1169BB" w14:textId="77777777" w:rsidTr="00AD2815">
        <w:trPr>
          <w:trHeight w:val="1341"/>
        </w:trPr>
        <w:tc>
          <w:tcPr>
            <w:tcW w:w="10030" w:type="dxa"/>
            <w:tcBorders>
              <w:bottom w:val="single" w:sz="4" w:space="0" w:color="000000" w:themeColor="text1"/>
            </w:tcBorders>
          </w:tcPr>
          <w:p w14:paraId="50702A3E" w14:textId="4C606C8C" w:rsidR="00376913" w:rsidRPr="00AD2815" w:rsidRDefault="00AD2815" w:rsidP="00AD2815">
            <w:r w:rsidRPr="00AD2815">
              <w:t xml:space="preserve">Apaixonada por tecnologia, moda e arte. Criativa, autêntica e ousada, procuro </w:t>
            </w:r>
            <w:r>
              <w:t>um estágio como engenheira mecatrônica ou uma oportunidade para atuar com programação seja como full-</w:t>
            </w:r>
            <w:proofErr w:type="spellStart"/>
            <w:r>
              <w:t>stack</w:t>
            </w:r>
            <w:proofErr w:type="spellEnd"/>
            <w:r>
              <w:t xml:space="preserve"> ou </w:t>
            </w:r>
            <w:proofErr w:type="spellStart"/>
            <w:r>
              <w:t>back</w:t>
            </w:r>
            <w:proofErr w:type="spellEnd"/>
            <w:r>
              <w:t xml:space="preserve">-end. </w:t>
            </w:r>
          </w:p>
        </w:tc>
      </w:tr>
    </w:tbl>
    <w:p w14:paraId="091229A4" w14:textId="77777777" w:rsidR="0034260F" w:rsidRPr="00571EC7" w:rsidRDefault="0034260F" w:rsidP="00376913"/>
    <w:tbl>
      <w:tblPr>
        <w:tblW w:w="10050" w:type="dxa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1"/>
        <w:gridCol w:w="20"/>
        <w:gridCol w:w="5083"/>
        <w:gridCol w:w="1686"/>
      </w:tblGrid>
      <w:tr w:rsidR="00222D15" w:rsidRPr="00571EC7" w14:paraId="14201819" w14:textId="77777777" w:rsidTr="00AD2815">
        <w:trPr>
          <w:trHeight w:val="720"/>
        </w:trPr>
        <w:tc>
          <w:tcPr>
            <w:tcW w:w="3261" w:type="dxa"/>
          </w:tcPr>
          <w:p w14:paraId="18D4320D" w14:textId="77777777" w:rsidR="00222D15" w:rsidRPr="00571EC7" w:rsidRDefault="00222D15" w:rsidP="00376913"/>
        </w:tc>
        <w:tc>
          <w:tcPr>
            <w:tcW w:w="20" w:type="dxa"/>
          </w:tcPr>
          <w:p w14:paraId="1F90DC6A" w14:textId="77777777" w:rsidR="00222D15" w:rsidRPr="00571EC7" w:rsidRDefault="00222D15" w:rsidP="00222D15"/>
        </w:tc>
        <w:tc>
          <w:tcPr>
            <w:tcW w:w="6769" w:type="dxa"/>
            <w:gridSpan w:val="2"/>
          </w:tcPr>
          <w:p w14:paraId="1364911F" w14:textId="77777777" w:rsidR="00222D15" w:rsidRPr="00571EC7" w:rsidRDefault="00222D15" w:rsidP="00376913"/>
        </w:tc>
      </w:tr>
      <w:tr w:rsidR="008044C8" w:rsidRPr="00571EC7" w14:paraId="0C448173" w14:textId="77777777" w:rsidTr="00AD2815">
        <w:trPr>
          <w:trHeight w:val="432"/>
        </w:trPr>
        <w:tc>
          <w:tcPr>
            <w:tcW w:w="3261" w:type="dxa"/>
            <w:vMerge w:val="restart"/>
          </w:tcPr>
          <w:p w14:paraId="5A71E6F2" w14:textId="77777777" w:rsidR="008044C8" w:rsidRPr="009F1CF6" w:rsidRDefault="008044C8" w:rsidP="008044C8">
            <w:pPr>
              <w:pStyle w:val="Ttulo1"/>
              <w:rPr>
                <w:lang w:val="it-IT"/>
              </w:rPr>
            </w:pPr>
            <w:sdt>
              <w:sdtPr>
                <w:id w:val="-2114353158"/>
                <w:placeholder>
                  <w:docPart w:val="C9805D3FB46A4A3DBE3072A3D9E3F964"/>
                </w:placeholder>
                <w:temporary/>
                <w:showingPlcHdr/>
                <w15:appearance w15:val="hidden"/>
              </w:sdtPr>
              <w:sdtContent>
                <w:r w:rsidRPr="009F1CF6">
                  <w:rPr>
                    <w:lang w:val="it-IT" w:bidi="pt-BR"/>
                  </w:rPr>
                  <w:t>Contato</w:t>
                </w:r>
              </w:sdtContent>
            </w:sdt>
          </w:p>
          <w:p w14:paraId="7A31C0CA" w14:textId="0FF13717" w:rsidR="008044C8" w:rsidRDefault="00AD2815" w:rsidP="008044C8">
            <w:pPr>
              <w:pStyle w:val="Ttulo4"/>
            </w:pPr>
            <w:r>
              <w:t>São Paulo – SP.</w:t>
            </w:r>
          </w:p>
          <w:p w14:paraId="7B199F6F" w14:textId="0460032A" w:rsidR="00AD2815" w:rsidRPr="00AD2815" w:rsidRDefault="00AD2815" w:rsidP="00AD2815">
            <w:proofErr w:type="spellStart"/>
            <w:r>
              <w:t>Tel</w:t>
            </w:r>
            <w:proofErr w:type="spellEnd"/>
            <w:r>
              <w:t>: (11) 978-040233</w:t>
            </w:r>
          </w:p>
          <w:p w14:paraId="49FDC1EC" w14:textId="77777777" w:rsidR="00AD2815" w:rsidRDefault="00AD2815" w:rsidP="008044C8">
            <w:pPr>
              <w:pStyle w:val="Ttulo4"/>
            </w:pPr>
            <w:r w:rsidRPr="00AD2815">
              <w:t>Email:barbierinadyne</w:t>
            </w:r>
            <w:r>
              <w:t>@gmail.com</w:t>
            </w:r>
          </w:p>
          <w:p w14:paraId="648842A7" w14:textId="0E7C3C5A" w:rsidR="008044C8" w:rsidRPr="00AD2815" w:rsidRDefault="00AD2815" w:rsidP="00AD2815">
            <w:pPr>
              <w:pStyle w:val="Ttulo4"/>
              <w:rPr>
                <w:lang w:val="en-US"/>
              </w:rPr>
            </w:pPr>
            <w:r w:rsidRPr="00AD2815">
              <w:rPr>
                <w:lang w:val="en-US"/>
              </w:rPr>
              <w:t>LinkedIn:</w:t>
            </w:r>
            <w:r>
              <w:rPr>
                <w:lang w:val="en-US" w:bidi="pt-BR"/>
              </w:rPr>
              <w:t xml:space="preserve"> </w:t>
            </w:r>
            <w:r w:rsidRPr="00AD2815">
              <w:rPr>
                <w:lang w:val="en-US" w:bidi="pt-BR"/>
              </w:rPr>
              <w:t>linkedin.com/in/</w:t>
            </w:r>
            <w:proofErr w:type="spellStart"/>
            <w:r w:rsidRPr="00AD2815">
              <w:rPr>
                <w:lang w:val="en-US" w:bidi="pt-BR"/>
              </w:rPr>
              <w:t>nadynebarbieri</w:t>
            </w:r>
            <w:proofErr w:type="spellEnd"/>
          </w:p>
          <w:p w14:paraId="0653094F" w14:textId="5210E0C7" w:rsidR="008044C8" w:rsidRPr="00AD2815" w:rsidRDefault="00AD2815" w:rsidP="008044C8">
            <w:pPr>
              <w:pStyle w:val="Ttulo1"/>
              <w:rPr>
                <w:lang w:val="en-US"/>
              </w:rPr>
            </w:pPr>
            <w:r w:rsidRPr="00AD2815">
              <w:rPr>
                <w:lang w:val="en-US"/>
              </w:rPr>
              <w:t>soft skills</w:t>
            </w:r>
          </w:p>
          <w:p w14:paraId="163540F1" w14:textId="77777777" w:rsidR="00AD2815" w:rsidRPr="00AD2815" w:rsidRDefault="00AD2815" w:rsidP="00AD2815">
            <w:pPr>
              <w:pStyle w:val="PargrafodaLista"/>
              <w:numPr>
                <w:ilvl w:val="0"/>
                <w:numId w:val="4"/>
              </w:numPr>
              <w:rPr>
                <w:lang w:eastAsia="pt-BR"/>
              </w:rPr>
            </w:pPr>
            <w:r w:rsidRPr="00AD2815">
              <w:rPr>
                <w:lang w:eastAsia="pt-BR"/>
              </w:rPr>
              <w:t>Persistência.</w:t>
            </w:r>
          </w:p>
          <w:p w14:paraId="140927FF" w14:textId="77777777" w:rsidR="00AD2815" w:rsidRPr="00AD2815" w:rsidRDefault="00AD2815" w:rsidP="00AD2815">
            <w:pPr>
              <w:pStyle w:val="PargrafodaLista"/>
              <w:numPr>
                <w:ilvl w:val="0"/>
                <w:numId w:val="4"/>
              </w:numPr>
              <w:rPr>
                <w:lang w:eastAsia="pt-BR"/>
              </w:rPr>
            </w:pPr>
            <w:r w:rsidRPr="00AD2815">
              <w:rPr>
                <w:lang w:eastAsia="pt-BR"/>
              </w:rPr>
              <w:t>Raciocínio lógico.</w:t>
            </w:r>
          </w:p>
          <w:p w14:paraId="3E501394" w14:textId="77777777" w:rsidR="00AD2815" w:rsidRPr="00AD2815" w:rsidRDefault="00AD2815" w:rsidP="00AD2815">
            <w:pPr>
              <w:pStyle w:val="PargrafodaLista"/>
              <w:numPr>
                <w:ilvl w:val="0"/>
                <w:numId w:val="4"/>
              </w:numPr>
              <w:rPr>
                <w:lang w:eastAsia="pt-BR"/>
              </w:rPr>
            </w:pPr>
            <w:r w:rsidRPr="00AD2815">
              <w:rPr>
                <w:lang w:eastAsia="pt-BR"/>
              </w:rPr>
              <w:t>Resiliência.</w:t>
            </w:r>
          </w:p>
          <w:p w14:paraId="210BDDDC" w14:textId="77777777" w:rsidR="00AD2815" w:rsidRPr="00AD2815" w:rsidRDefault="00AD2815" w:rsidP="00AD2815">
            <w:pPr>
              <w:pStyle w:val="PargrafodaLista"/>
              <w:numPr>
                <w:ilvl w:val="0"/>
                <w:numId w:val="4"/>
              </w:numPr>
              <w:rPr>
                <w:lang w:eastAsia="pt-BR"/>
              </w:rPr>
            </w:pPr>
            <w:r w:rsidRPr="00AD2815">
              <w:rPr>
                <w:lang w:eastAsia="pt-BR"/>
              </w:rPr>
              <w:t xml:space="preserve">Comunicação. </w:t>
            </w:r>
          </w:p>
          <w:p w14:paraId="12E0A811" w14:textId="36BB80CA" w:rsidR="008044C8" w:rsidRPr="00571EC7" w:rsidRDefault="00AD2815" w:rsidP="008044C8">
            <w:pPr>
              <w:pStyle w:val="PargrafodaLista"/>
              <w:numPr>
                <w:ilvl w:val="0"/>
                <w:numId w:val="4"/>
              </w:numPr>
              <w:rPr>
                <w:lang w:eastAsia="pt-BR"/>
              </w:rPr>
            </w:pPr>
            <w:r w:rsidRPr="00AD2815">
              <w:rPr>
                <w:lang w:eastAsia="pt-BR"/>
              </w:rPr>
              <w:t>Proatividade.</w:t>
            </w:r>
          </w:p>
          <w:p w14:paraId="4F9C4E78" w14:textId="3BA663E7" w:rsidR="008044C8" w:rsidRPr="00AD2815" w:rsidRDefault="00AD2815" w:rsidP="008044C8">
            <w:pPr>
              <w:pStyle w:val="Ttulo1"/>
              <w:rPr>
                <w:lang w:val="en-US"/>
              </w:rPr>
            </w:pPr>
            <w:r w:rsidRPr="00AD2815">
              <w:rPr>
                <w:lang w:val="en-US"/>
              </w:rPr>
              <w:t>hard skills</w:t>
            </w:r>
          </w:p>
          <w:p w14:paraId="0AFA9C51" w14:textId="657FD4D5" w:rsidR="008044C8" w:rsidRPr="00AD2815" w:rsidRDefault="00AD2815" w:rsidP="00AD2815">
            <w:pPr>
              <w:rPr>
                <w:lang w:val="en-US"/>
              </w:rPr>
            </w:pPr>
            <w:r w:rsidRPr="00AD2815">
              <w:rPr>
                <w:lang w:val="en-US"/>
              </w:rPr>
              <w:t xml:space="preserve">Java, Python, C++, JavaScript, MySQL, NodeJS, Node-Red, Linux, React, Angular, </w:t>
            </w:r>
            <w:proofErr w:type="spellStart"/>
            <w:r w:rsidRPr="00AD2815">
              <w:rPr>
                <w:lang w:val="en-US"/>
              </w:rPr>
              <w:t>TipeScript</w:t>
            </w:r>
            <w:proofErr w:type="spellEnd"/>
            <w:r w:rsidRPr="00AD2815">
              <w:rPr>
                <w:lang w:val="en-US"/>
              </w:rPr>
              <w:t>, HTML5, CSS3, Hardware.</w:t>
            </w:r>
          </w:p>
          <w:p w14:paraId="4B4B8D9E" w14:textId="77777777" w:rsidR="008044C8" w:rsidRPr="00AD2815" w:rsidRDefault="008044C8" w:rsidP="00AD2815">
            <w:pPr>
              <w:rPr>
                <w:lang w:val="en-US"/>
              </w:rPr>
            </w:pPr>
            <w:r w:rsidRPr="00AD2815">
              <w:rPr>
                <w:lang w:val="en-US"/>
              </w:rPr>
              <w:t xml:space="preserve"> </w:t>
            </w:r>
          </w:p>
          <w:p w14:paraId="16E46B76" w14:textId="5A8EC050" w:rsidR="008044C8" w:rsidRPr="00AD2815" w:rsidRDefault="008044C8" w:rsidP="00AD2815">
            <w:pPr>
              <w:rPr>
                <w:lang w:val="en-US"/>
              </w:rPr>
            </w:pPr>
            <w:r w:rsidRPr="00AD2815">
              <w:rPr>
                <w:lang w:val="en-US" w:bidi="pt-BR"/>
              </w:rPr>
              <w:t xml:space="preserve"> </w:t>
            </w:r>
          </w:p>
        </w:tc>
        <w:tc>
          <w:tcPr>
            <w:tcW w:w="20" w:type="dxa"/>
          </w:tcPr>
          <w:p w14:paraId="53FB5593" w14:textId="77777777" w:rsidR="008044C8" w:rsidRPr="00AD2815" w:rsidRDefault="008044C8" w:rsidP="008044C8">
            <w:pPr>
              <w:rPr>
                <w:lang w:val="en-US"/>
              </w:rPr>
            </w:pPr>
          </w:p>
        </w:tc>
        <w:tc>
          <w:tcPr>
            <w:tcW w:w="6769" w:type="dxa"/>
            <w:gridSpan w:val="2"/>
          </w:tcPr>
          <w:p w14:paraId="6C0EBBB8" w14:textId="77777777" w:rsidR="008044C8" w:rsidRPr="00571EC7" w:rsidRDefault="008044C8" w:rsidP="008044C8">
            <w:pPr>
              <w:pStyle w:val="Ttulo1"/>
            </w:pPr>
            <w:sdt>
              <w:sdtPr>
                <w:id w:val="1677379590"/>
                <w:placeholder>
                  <w:docPart w:val="94103C95C8974509A55DD2DC6E647EE8"/>
                </w:placeholder>
                <w:temporary/>
                <w:showingPlcHdr/>
                <w15:appearance w15:val="hidden"/>
              </w:sdtPr>
              <w:sdtContent>
                <w:r w:rsidRPr="00571EC7">
                  <w:rPr>
                    <w:lang w:bidi="pt-BR"/>
                  </w:rPr>
                  <w:t>Experiência</w:t>
                </w:r>
              </w:sdtContent>
            </w:sdt>
          </w:p>
        </w:tc>
      </w:tr>
      <w:tr w:rsidR="008044C8" w:rsidRPr="00571EC7" w14:paraId="3BDFEA3B" w14:textId="77777777" w:rsidTr="00AD2815">
        <w:trPr>
          <w:trHeight w:val="540"/>
        </w:trPr>
        <w:tc>
          <w:tcPr>
            <w:tcW w:w="3261" w:type="dxa"/>
            <w:vMerge/>
          </w:tcPr>
          <w:p w14:paraId="3B26D924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5C65150A" w14:textId="77777777" w:rsidR="008044C8" w:rsidRPr="00571EC7" w:rsidRDefault="008044C8" w:rsidP="008044C8"/>
        </w:tc>
        <w:tc>
          <w:tcPr>
            <w:tcW w:w="5083" w:type="dxa"/>
          </w:tcPr>
          <w:p w14:paraId="2CE50E1B" w14:textId="02A4AC7B" w:rsidR="008044C8" w:rsidRPr="00571EC7" w:rsidRDefault="008044C8" w:rsidP="008044C8">
            <w:pPr>
              <w:pStyle w:val="Ttulo2"/>
            </w:pPr>
            <w:r>
              <w:t xml:space="preserve">Desenvolvedora de software junior: </w:t>
            </w:r>
            <w:proofErr w:type="gramStart"/>
            <w:r>
              <w:t>Lanceiros  Tech</w:t>
            </w:r>
            <w:proofErr w:type="gramEnd"/>
            <w:r>
              <w:t xml:space="preserve"> - freelance</w:t>
            </w:r>
          </w:p>
        </w:tc>
        <w:tc>
          <w:tcPr>
            <w:tcW w:w="1686" w:type="dxa"/>
          </w:tcPr>
          <w:p w14:paraId="6A5AE3BE" w14:textId="0A192ADD" w:rsidR="008044C8" w:rsidRPr="00571EC7" w:rsidRDefault="008044C8" w:rsidP="008044C8">
            <w:pPr>
              <w:pStyle w:val="Ttulo3"/>
              <w:jc w:val="center"/>
            </w:pPr>
            <w:r>
              <w:t>09/2022 a 12/2022</w:t>
            </w:r>
          </w:p>
        </w:tc>
      </w:tr>
      <w:tr w:rsidR="008044C8" w:rsidRPr="00571EC7" w14:paraId="218F0A30" w14:textId="77777777" w:rsidTr="00AD2815">
        <w:trPr>
          <w:trHeight w:val="783"/>
        </w:trPr>
        <w:tc>
          <w:tcPr>
            <w:tcW w:w="3261" w:type="dxa"/>
            <w:vMerge/>
          </w:tcPr>
          <w:p w14:paraId="1829BD17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1447E52A" w14:textId="77777777" w:rsidR="008044C8" w:rsidRPr="00571EC7" w:rsidRDefault="008044C8" w:rsidP="008044C8"/>
        </w:tc>
        <w:tc>
          <w:tcPr>
            <w:tcW w:w="6769" w:type="dxa"/>
            <w:gridSpan w:val="2"/>
          </w:tcPr>
          <w:p w14:paraId="1DCB7688" w14:textId="5E9BB056" w:rsidR="008044C8" w:rsidRPr="007E5413" w:rsidRDefault="008044C8" w:rsidP="008044C8">
            <w:r w:rsidRPr="007E5413">
              <w:t>Atuei como programadora front-</w:t>
            </w:r>
            <w:proofErr w:type="spellStart"/>
            <w:r w:rsidRPr="007E5413">
              <w:t>end</w:t>
            </w:r>
            <w:proofErr w:type="spellEnd"/>
            <w:r w:rsidRPr="007E5413">
              <w:t xml:space="preserve"> com </w:t>
            </w:r>
            <w:proofErr w:type="spellStart"/>
            <w:r w:rsidRPr="007E5413">
              <w:t>React</w:t>
            </w:r>
            <w:proofErr w:type="spellEnd"/>
            <w:r w:rsidRPr="007E5413">
              <w:t xml:space="preserve"> e </w:t>
            </w:r>
            <w:proofErr w:type="spellStart"/>
            <w:r w:rsidRPr="007E5413">
              <w:t>JavaScript</w:t>
            </w:r>
            <w:proofErr w:type="spellEnd"/>
            <w:r w:rsidRPr="007E5413">
              <w:t>, onde pude aprimorar minha lógica de programação e trabalho em equipe.</w:t>
            </w:r>
          </w:p>
        </w:tc>
      </w:tr>
      <w:tr w:rsidR="008044C8" w:rsidRPr="00571EC7" w14:paraId="54E81048" w14:textId="77777777" w:rsidTr="00AD2815">
        <w:trPr>
          <w:trHeight w:val="348"/>
        </w:trPr>
        <w:tc>
          <w:tcPr>
            <w:tcW w:w="3261" w:type="dxa"/>
            <w:vMerge/>
          </w:tcPr>
          <w:p w14:paraId="0786918F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508ABE51" w14:textId="77777777" w:rsidR="008044C8" w:rsidRPr="00571EC7" w:rsidRDefault="008044C8" w:rsidP="008044C8"/>
        </w:tc>
        <w:tc>
          <w:tcPr>
            <w:tcW w:w="5083" w:type="dxa"/>
          </w:tcPr>
          <w:p w14:paraId="75B3F912" w14:textId="71349AB5" w:rsidR="008044C8" w:rsidRPr="00571EC7" w:rsidRDefault="008044C8" w:rsidP="008044C8">
            <w:pPr>
              <w:pStyle w:val="Ttulo2"/>
            </w:pPr>
            <w:r>
              <w:t>atendimento telemarketing: Neobpo</w:t>
            </w:r>
          </w:p>
        </w:tc>
        <w:tc>
          <w:tcPr>
            <w:tcW w:w="1686" w:type="dxa"/>
          </w:tcPr>
          <w:p w14:paraId="14672AF7" w14:textId="31269E3F" w:rsidR="008044C8" w:rsidRPr="00571EC7" w:rsidRDefault="008044C8" w:rsidP="008044C8">
            <w:pPr>
              <w:pStyle w:val="Ttulo3"/>
            </w:pPr>
            <w:r>
              <w:t>04/2020 a 09/2021</w:t>
            </w:r>
          </w:p>
        </w:tc>
      </w:tr>
      <w:tr w:rsidR="008044C8" w:rsidRPr="00571EC7" w14:paraId="002C4A96" w14:textId="77777777" w:rsidTr="00AD2815">
        <w:trPr>
          <w:trHeight w:val="482"/>
        </w:trPr>
        <w:tc>
          <w:tcPr>
            <w:tcW w:w="3261" w:type="dxa"/>
            <w:vMerge/>
          </w:tcPr>
          <w:p w14:paraId="525D700C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65A068EE" w14:textId="77777777" w:rsidR="008044C8" w:rsidRPr="00571EC7" w:rsidRDefault="008044C8" w:rsidP="008044C8"/>
        </w:tc>
        <w:tc>
          <w:tcPr>
            <w:tcW w:w="6769" w:type="dxa"/>
            <w:gridSpan w:val="2"/>
          </w:tcPr>
          <w:p w14:paraId="55E653DE" w14:textId="1A4C9D6C" w:rsidR="008044C8" w:rsidRPr="007E5413" w:rsidRDefault="008044C8" w:rsidP="008044C8">
            <w:r w:rsidRPr="007E5413">
              <w:t xml:space="preserve">Atuei como auxiliar de </w:t>
            </w:r>
            <w:r w:rsidRPr="007E5413">
              <w:t>logística</w:t>
            </w:r>
            <w:r w:rsidRPr="007E5413">
              <w:t xml:space="preserve"> a serviços do correio onde pude melhorar </w:t>
            </w:r>
            <w:r w:rsidRPr="007E5413">
              <w:t>minhas habilidades</w:t>
            </w:r>
            <w:r w:rsidRPr="007E5413">
              <w:t xml:space="preserve"> de gestão de tempo</w:t>
            </w:r>
            <w:r>
              <w:t>.</w:t>
            </w:r>
          </w:p>
        </w:tc>
      </w:tr>
      <w:tr w:rsidR="008044C8" w:rsidRPr="00571EC7" w14:paraId="452F1641" w14:textId="77777777" w:rsidTr="00AD2815">
        <w:trPr>
          <w:trHeight w:val="276"/>
        </w:trPr>
        <w:tc>
          <w:tcPr>
            <w:tcW w:w="3261" w:type="dxa"/>
            <w:vMerge/>
          </w:tcPr>
          <w:p w14:paraId="65C59017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6735BECF" w14:textId="77777777" w:rsidR="008044C8" w:rsidRPr="00571EC7" w:rsidRDefault="008044C8" w:rsidP="008044C8"/>
        </w:tc>
        <w:tc>
          <w:tcPr>
            <w:tcW w:w="5083" w:type="dxa"/>
          </w:tcPr>
          <w:p w14:paraId="2514DD91" w14:textId="4C15FE97" w:rsidR="008044C8" w:rsidRPr="00571EC7" w:rsidRDefault="008044C8" w:rsidP="008044C8">
            <w:pPr>
              <w:pStyle w:val="Ttulo2"/>
            </w:pPr>
            <w:r>
              <w:t xml:space="preserve">logistica: potenza </w:t>
            </w:r>
          </w:p>
        </w:tc>
        <w:tc>
          <w:tcPr>
            <w:tcW w:w="1686" w:type="dxa"/>
          </w:tcPr>
          <w:p w14:paraId="799E339D" w14:textId="469C2389" w:rsidR="008044C8" w:rsidRPr="00571EC7" w:rsidRDefault="008044C8" w:rsidP="008044C8">
            <w:pPr>
              <w:jc w:val="center"/>
            </w:pPr>
            <w:r>
              <w:t>08/2019 a 02/2020</w:t>
            </w:r>
          </w:p>
        </w:tc>
      </w:tr>
      <w:tr w:rsidR="008044C8" w:rsidRPr="00571EC7" w14:paraId="746C1E62" w14:textId="77777777" w:rsidTr="00AD2815">
        <w:trPr>
          <w:trHeight w:val="225"/>
        </w:trPr>
        <w:tc>
          <w:tcPr>
            <w:tcW w:w="3261" w:type="dxa"/>
            <w:vMerge/>
          </w:tcPr>
          <w:p w14:paraId="3A759E25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4D40C5CF" w14:textId="77777777" w:rsidR="008044C8" w:rsidRPr="00571EC7" w:rsidRDefault="008044C8" w:rsidP="008044C8"/>
        </w:tc>
        <w:tc>
          <w:tcPr>
            <w:tcW w:w="6769" w:type="dxa"/>
            <w:gridSpan w:val="2"/>
          </w:tcPr>
          <w:p w14:paraId="48F18445" w14:textId="6A46D1AB" w:rsidR="008044C8" w:rsidRPr="007E5413" w:rsidRDefault="008044C8" w:rsidP="008044C8">
            <w:r w:rsidRPr="007E5413">
              <w:t xml:space="preserve">Atuei como auxiliar de </w:t>
            </w:r>
            <w:r w:rsidRPr="007E5413">
              <w:t>logística</w:t>
            </w:r>
            <w:r w:rsidRPr="007E5413">
              <w:t xml:space="preserve"> a serviços do correio onde pude melhorar minha</w:t>
            </w:r>
            <w:r>
              <w:t>s</w:t>
            </w:r>
            <w:r w:rsidRPr="007E5413">
              <w:t xml:space="preserve"> </w:t>
            </w:r>
            <w:r w:rsidRPr="007E5413">
              <w:t>habilidades</w:t>
            </w:r>
            <w:r w:rsidRPr="007E5413">
              <w:t xml:space="preserve"> de gestão de tempo</w:t>
            </w:r>
          </w:p>
        </w:tc>
      </w:tr>
      <w:tr w:rsidR="008044C8" w:rsidRPr="00571EC7" w14:paraId="276078A6" w14:textId="77777777" w:rsidTr="00AD2815">
        <w:trPr>
          <w:trHeight w:val="225"/>
        </w:trPr>
        <w:tc>
          <w:tcPr>
            <w:tcW w:w="3261" w:type="dxa"/>
            <w:vMerge/>
          </w:tcPr>
          <w:p w14:paraId="5AAC606F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21FC5CFD" w14:textId="77777777" w:rsidR="008044C8" w:rsidRPr="00571EC7" w:rsidRDefault="008044C8" w:rsidP="008044C8"/>
        </w:tc>
        <w:tc>
          <w:tcPr>
            <w:tcW w:w="6769" w:type="dxa"/>
            <w:gridSpan w:val="2"/>
          </w:tcPr>
          <w:p w14:paraId="69882781" w14:textId="1FCF5DF9" w:rsidR="008044C8" w:rsidRPr="007E5413" w:rsidRDefault="008044C8" w:rsidP="008044C8">
            <w:sdt>
              <w:sdtPr>
                <w:id w:val="1609545817"/>
                <w:placeholder>
                  <w:docPart w:val="8921BF7BFF8F4D48AECECD4AA61DC769"/>
                </w:placeholder>
                <w:temporary/>
                <w:showingPlcHdr/>
                <w15:appearance w15:val="hidden"/>
              </w:sdtPr>
              <w:sdtContent>
                <w:r w:rsidRPr="007E5413">
                  <w:rPr>
                    <w:rStyle w:val="TtuloChar"/>
                    <w:sz w:val="28"/>
                    <w:szCs w:val="28"/>
                  </w:rPr>
                  <w:t>Educação</w:t>
                </w:r>
              </w:sdtContent>
            </w:sdt>
          </w:p>
        </w:tc>
      </w:tr>
      <w:tr w:rsidR="008044C8" w:rsidRPr="00571EC7" w14:paraId="16BFF92F" w14:textId="77777777" w:rsidTr="00AD2815">
        <w:trPr>
          <w:trHeight w:val="186"/>
        </w:trPr>
        <w:tc>
          <w:tcPr>
            <w:tcW w:w="3261" w:type="dxa"/>
            <w:vMerge/>
          </w:tcPr>
          <w:p w14:paraId="2AC6FD0A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2EE62267" w14:textId="77777777" w:rsidR="008044C8" w:rsidRPr="00571EC7" w:rsidRDefault="008044C8" w:rsidP="008044C8"/>
        </w:tc>
        <w:tc>
          <w:tcPr>
            <w:tcW w:w="6769" w:type="dxa"/>
            <w:gridSpan w:val="2"/>
          </w:tcPr>
          <w:p w14:paraId="3F4009AD" w14:textId="7CC1D9D9" w:rsidR="008044C8" w:rsidRPr="00571EC7" w:rsidRDefault="008044C8" w:rsidP="008044C8">
            <w:proofErr w:type="spellStart"/>
            <w:r>
              <w:t>Fiap</w:t>
            </w:r>
            <w:proofErr w:type="spellEnd"/>
            <w:r>
              <w:t xml:space="preserve"> – Engenharia Mecatrônica (Bacharelado) cursando. </w:t>
            </w:r>
          </w:p>
        </w:tc>
      </w:tr>
      <w:tr w:rsidR="008044C8" w:rsidRPr="008044C8" w14:paraId="58BBAF66" w14:textId="77777777" w:rsidTr="00AD2815">
        <w:trPr>
          <w:trHeight w:val="134"/>
        </w:trPr>
        <w:tc>
          <w:tcPr>
            <w:tcW w:w="3261" w:type="dxa"/>
            <w:vMerge/>
          </w:tcPr>
          <w:p w14:paraId="7F7DC647" w14:textId="77777777" w:rsidR="008044C8" w:rsidRPr="00571EC7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172C9AD7" w14:textId="77777777" w:rsidR="008044C8" w:rsidRPr="00571EC7" w:rsidRDefault="008044C8" w:rsidP="008044C8"/>
        </w:tc>
        <w:tc>
          <w:tcPr>
            <w:tcW w:w="6769" w:type="dxa"/>
            <w:gridSpan w:val="2"/>
          </w:tcPr>
          <w:p w14:paraId="2C55200F" w14:textId="0FF8AC07" w:rsidR="008044C8" w:rsidRPr="008044C8" w:rsidRDefault="008044C8" w:rsidP="008044C8">
            <w:pPr>
              <w:rPr>
                <w:lang w:val="en-US"/>
              </w:rPr>
            </w:pPr>
            <w:r w:rsidRPr="008044C8">
              <w:rPr>
                <w:lang w:val="en-US"/>
              </w:rPr>
              <w:t xml:space="preserve">Generation – </w:t>
            </w:r>
            <w:proofErr w:type="spellStart"/>
            <w:r w:rsidRPr="008044C8">
              <w:rPr>
                <w:lang w:val="en-US"/>
              </w:rPr>
              <w:t>Desenvolvedora</w:t>
            </w:r>
            <w:proofErr w:type="spellEnd"/>
            <w:r w:rsidRPr="008044C8">
              <w:rPr>
                <w:lang w:val="en-US"/>
              </w:rPr>
              <w:t xml:space="preserve"> web – java </w:t>
            </w:r>
            <w:proofErr w:type="spellStart"/>
            <w:r w:rsidRPr="008044C8">
              <w:rPr>
                <w:lang w:val="en-US"/>
              </w:rPr>
              <w:t>jr</w:t>
            </w:r>
            <w:proofErr w:type="spellEnd"/>
            <w:r w:rsidRPr="008044C8">
              <w:rPr>
                <w:lang w:val="en-US"/>
              </w:rPr>
              <w:t xml:space="preserve"> full-s</w:t>
            </w:r>
            <w:r>
              <w:rPr>
                <w:lang w:val="en-US"/>
              </w:rPr>
              <w:t>tack(447h)</w:t>
            </w:r>
          </w:p>
        </w:tc>
      </w:tr>
      <w:tr w:rsidR="008044C8" w:rsidRPr="008044C8" w14:paraId="6C744D67" w14:textId="77777777" w:rsidTr="00AD2815">
        <w:trPr>
          <w:trHeight w:val="352"/>
        </w:trPr>
        <w:tc>
          <w:tcPr>
            <w:tcW w:w="3261" w:type="dxa"/>
            <w:vMerge/>
          </w:tcPr>
          <w:p w14:paraId="3344AEA0" w14:textId="77777777" w:rsidR="008044C8" w:rsidRPr="008044C8" w:rsidRDefault="008044C8" w:rsidP="008044C8">
            <w:pPr>
              <w:pStyle w:val="Ttulo1"/>
              <w:rPr>
                <w:lang w:val="en-US"/>
              </w:rPr>
            </w:pPr>
          </w:p>
        </w:tc>
        <w:tc>
          <w:tcPr>
            <w:tcW w:w="20" w:type="dxa"/>
          </w:tcPr>
          <w:p w14:paraId="6CEC1068" w14:textId="77777777" w:rsidR="008044C8" w:rsidRPr="008044C8" w:rsidRDefault="008044C8" w:rsidP="008044C8">
            <w:pPr>
              <w:rPr>
                <w:lang w:val="en-US"/>
              </w:rPr>
            </w:pPr>
          </w:p>
        </w:tc>
        <w:tc>
          <w:tcPr>
            <w:tcW w:w="6769" w:type="dxa"/>
            <w:gridSpan w:val="2"/>
          </w:tcPr>
          <w:p w14:paraId="373E4F48" w14:textId="45AD3F75" w:rsidR="008044C8" w:rsidRPr="008044C8" w:rsidRDefault="008044C8" w:rsidP="008044C8">
            <w:r w:rsidRPr="008044C8">
              <w:t>Senac – Agente de Aeroporto (200h)</w:t>
            </w:r>
          </w:p>
        </w:tc>
      </w:tr>
      <w:tr w:rsidR="008044C8" w:rsidRPr="008044C8" w14:paraId="4DD1126E" w14:textId="77777777" w:rsidTr="00AD2815">
        <w:trPr>
          <w:trHeight w:val="920"/>
        </w:trPr>
        <w:tc>
          <w:tcPr>
            <w:tcW w:w="3261" w:type="dxa"/>
            <w:vMerge/>
          </w:tcPr>
          <w:p w14:paraId="44CA56DD" w14:textId="77777777" w:rsidR="008044C8" w:rsidRPr="008044C8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21732C3C" w14:textId="77777777" w:rsidR="008044C8" w:rsidRPr="008044C8" w:rsidRDefault="008044C8" w:rsidP="008044C8"/>
        </w:tc>
        <w:tc>
          <w:tcPr>
            <w:tcW w:w="6769" w:type="dxa"/>
            <w:gridSpan w:val="2"/>
          </w:tcPr>
          <w:p w14:paraId="5A74CC5E" w14:textId="6D646CF9" w:rsidR="008044C8" w:rsidRPr="008044C8" w:rsidRDefault="008044C8" w:rsidP="008044C8">
            <w:r>
              <w:t>E.E Nossa Senhora da Penha – Ensino Médio</w:t>
            </w:r>
          </w:p>
        </w:tc>
      </w:tr>
      <w:tr w:rsidR="008044C8" w:rsidRPr="008044C8" w14:paraId="59125F44" w14:textId="77777777" w:rsidTr="00AD2815">
        <w:trPr>
          <w:trHeight w:val="920"/>
        </w:trPr>
        <w:tc>
          <w:tcPr>
            <w:tcW w:w="3261" w:type="dxa"/>
          </w:tcPr>
          <w:p w14:paraId="38DE205B" w14:textId="77777777" w:rsidR="008044C8" w:rsidRPr="008044C8" w:rsidRDefault="008044C8" w:rsidP="008044C8">
            <w:pPr>
              <w:pStyle w:val="Ttulo1"/>
            </w:pPr>
          </w:p>
        </w:tc>
        <w:tc>
          <w:tcPr>
            <w:tcW w:w="20" w:type="dxa"/>
          </w:tcPr>
          <w:p w14:paraId="3C8C14CE" w14:textId="77777777" w:rsidR="008044C8" w:rsidRPr="008044C8" w:rsidRDefault="008044C8" w:rsidP="008044C8"/>
        </w:tc>
        <w:tc>
          <w:tcPr>
            <w:tcW w:w="6769" w:type="dxa"/>
            <w:gridSpan w:val="2"/>
          </w:tcPr>
          <w:p w14:paraId="65070331" w14:textId="77777777" w:rsidR="008044C8" w:rsidRDefault="008044C8" w:rsidP="008044C8"/>
        </w:tc>
      </w:tr>
    </w:tbl>
    <w:p w14:paraId="68BCEF75" w14:textId="77777777" w:rsidR="00376913" w:rsidRPr="008044C8" w:rsidRDefault="00376913" w:rsidP="00376913"/>
    <w:sectPr w:rsidR="00376913" w:rsidRPr="008044C8" w:rsidSect="00A62673">
      <w:pgSz w:w="11906" w:h="16838" w:code="9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867D" w14:textId="77777777" w:rsidR="00AB57D7" w:rsidRDefault="00AB57D7" w:rsidP="00927723">
      <w:pPr>
        <w:spacing w:line="240" w:lineRule="auto"/>
      </w:pPr>
      <w:r>
        <w:separator/>
      </w:r>
    </w:p>
    <w:p w14:paraId="12D4626C" w14:textId="77777777" w:rsidR="00AB57D7" w:rsidRDefault="00AB57D7"/>
  </w:endnote>
  <w:endnote w:type="continuationSeparator" w:id="0">
    <w:p w14:paraId="73528C82" w14:textId="77777777" w:rsidR="00AB57D7" w:rsidRDefault="00AB57D7" w:rsidP="00927723">
      <w:pPr>
        <w:spacing w:line="240" w:lineRule="auto"/>
      </w:pPr>
      <w:r>
        <w:continuationSeparator/>
      </w:r>
    </w:p>
    <w:p w14:paraId="40E54A3E" w14:textId="77777777" w:rsidR="00AB57D7" w:rsidRDefault="00AB57D7"/>
  </w:endnote>
  <w:endnote w:type="continuationNotice" w:id="1">
    <w:p w14:paraId="2C1E7B5B" w14:textId="77777777" w:rsidR="00AB57D7" w:rsidRDefault="00AB57D7">
      <w:pPr>
        <w:spacing w:line="240" w:lineRule="auto"/>
      </w:pPr>
    </w:p>
    <w:p w14:paraId="286F26F4" w14:textId="77777777" w:rsidR="00AB57D7" w:rsidRDefault="00AB5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10FC" w14:textId="77777777" w:rsidR="00AB57D7" w:rsidRDefault="00AB57D7" w:rsidP="00927723">
      <w:pPr>
        <w:spacing w:line="240" w:lineRule="auto"/>
      </w:pPr>
      <w:r>
        <w:separator/>
      </w:r>
    </w:p>
    <w:p w14:paraId="33FA3CFC" w14:textId="77777777" w:rsidR="00AB57D7" w:rsidRDefault="00AB57D7"/>
  </w:footnote>
  <w:footnote w:type="continuationSeparator" w:id="0">
    <w:p w14:paraId="4E64513C" w14:textId="77777777" w:rsidR="00AB57D7" w:rsidRDefault="00AB57D7" w:rsidP="00927723">
      <w:pPr>
        <w:spacing w:line="240" w:lineRule="auto"/>
      </w:pPr>
      <w:r>
        <w:continuationSeparator/>
      </w:r>
    </w:p>
    <w:p w14:paraId="798D538B" w14:textId="77777777" w:rsidR="00AB57D7" w:rsidRDefault="00AB57D7"/>
  </w:footnote>
  <w:footnote w:type="continuationNotice" w:id="1">
    <w:p w14:paraId="2EC5182C" w14:textId="77777777" w:rsidR="00AB57D7" w:rsidRDefault="00AB57D7">
      <w:pPr>
        <w:spacing w:line="240" w:lineRule="auto"/>
      </w:pPr>
    </w:p>
    <w:p w14:paraId="5A3D2301" w14:textId="77777777" w:rsidR="00AB57D7" w:rsidRDefault="00AB57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ACB"/>
    <w:multiLevelType w:val="hybridMultilevel"/>
    <w:tmpl w:val="170A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1B71"/>
    <w:multiLevelType w:val="multilevel"/>
    <w:tmpl w:val="F7B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3"/>
  </w:num>
  <w:num w:numId="2" w16cid:durableId="895974494">
    <w:abstractNumId w:val="2"/>
  </w:num>
  <w:num w:numId="3" w16cid:durableId="208302410">
    <w:abstractNumId w:val="1"/>
  </w:num>
  <w:num w:numId="4" w16cid:durableId="26392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7D7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5737B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C412E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0AEC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71EC7"/>
    <w:rsid w:val="005A556D"/>
    <w:rsid w:val="005B2011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E5413"/>
    <w:rsid w:val="007F674D"/>
    <w:rsid w:val="008044C8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5E44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9F1CF6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2673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57D7"/>
    <w:rsid w:val="00AB7004"/>
    <w:rsid w:val="00AC0E48"/>
    <w:rsid w:val="00AD2815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BF405E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B69B6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929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pt-BR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Ttulo1">
    <w:name w:val="heading 1"/>
    <w:basedOn w:val="Normal"/>
    <w:next w:val="Normal"/>
    <w:link w:val="Ttulo1Char"/>
    <w:uiPriority w:val="3"/>
    <w:unhideWhenUsed/>
    <w:qFormat/>
    <w:rsid w:val="005B2011"/>
    <w:pPr>
      <w:pBdr>
        <w:right w:val="single" w:sz="8" w:space="4" w:color="7C9E0E" w:themeColor="accent1"/>
      </w:pBdr>
      <w:spacing w:before="40"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Ttulo4">
    <w:name w:val="heading 4"/>
    <w:basedOn w:val="Normal"/>
    <w:next w:val="Normal"/>
    <w:link w:val="Ttulo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5B2011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Ttulo2Char">
    <w:name w:val="Título 2 Char"/>
    <w:basedOn w:val="Fontepargpadro"/>
    <w:link w:val="Ttulo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Ttulo3Char">
    <w:name w:val="Título 3 Char"/>
    <w:basedOn w:val="Fontepargpadro"/>
    <w:link w:val="Ttulo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SemEspaamento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Ttulo4Char">
    <w:name w:val="Título 4 Char"/>
    <w:basedOn w:val="Fontepargpadro"/>
    <w:link w:val="Ttulo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Rodap">
    <w:name w:val="footer"/>
    <w:basedOn w:val="Normal"/>
    <w:link w:val="Rodap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RodapChar">
    <w:name w:val="Rodapé Char"/>
    <w:basedOn w:val="Fontepargpadro"/>
    <w:link w:val="Rodap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Cabealho">
    <w:name w:val="header"/>
    <w:basedOn w:val="Normal"/>
    <w:link w:val="CabealhoChar"/>
    <w:uiPriority w:val="99"/>
    <w:semiHidden/>
    <w:rsid w:val="00927723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F1109"/>
    <w:rPr>
      <w:color w:val="595959" w:themeColor="text1" w:themeTint="A6"/>
      <w:sz w:val="20"/>
    </w:rPr>
  </w:style>
  <w:style w:type="character" w:styleId="TextodoEspaoReservado">
    <w:name w:val="Placeholder Text"/>
    <w:basedOn w:val="Fontepargpadro"/>
    <w:uiPriority w:val="99"/>
    <w:semiHidden/>
    <w:rsid w:val="00B50C46"/>
    <w:rPr>
      <w:color w:val="808080"/>
    </w:rPr>
  </w:style>
  <w:style w:type="paragraph" w:styleId="Subttulo">
    <w:name w:val="Subtitle"/>
    <w:basedOn w:val="Normal"/>
    <w:next w:val="Normal"/>
    <w:link w:val="Subttulo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CF1109"/>
    <w:rPr>
      <w:b/>
      <w:caps/>
      <w:color w:val="5A5A5A" w:themeColor="text1" w:themeTint="A5"/>
      <w:sz w:val="32"/>
    </w:rPr>
  </w:style>
  <w:style w:type="table" w:styleId="TabelaSimples4">
    <w:name w:val="Plain Table 4"/>
    <w:basedOn w:val="Tabela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">
    <w:name w:val="Table Grid"/>
    <w:basedOn w:val="Tabela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rsid w:val="00A82B55"/>
    <w:rPr>
      <w:color w:val="8EB610" w:themeColor="hyperlink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A82B5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oypena">
    <w:name w:val="oypena"/>
    <w:basedOn w:val="Fontepargpadro"/>
    <w:rsid w:val="00AB5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yn\AppData\Roaming\Microsoft\Templates\Curr&#237;culo%20de%20vendas%20arroja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103C95C8974509A55DD2DC6E647E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42EA48-AE23-4B70-8860-20D478AE3F5D}"/>
      </w:docPartPr>
      <w:docPartBody>
        <w:p w:rsidR="00CA50C7" w:rsidRDefault="00CA50C7" w:rsidP="00CA50C7">
          <w:pPr>
            <w:pStyle w:val="94103C95C8974509A55DD2DC6E647EE8"/>
          </w:pPr>
          <w:r w:rsidRPr="00571EC7">
            <w:rPr>
              <w:lang w:bidi="pt-BR"/>
            </w:rPr>
            <w:t>Experiência</w:t>
          </w:r>
        </w:p>
      </w:docPartBody>
    </w:docPart>
    <w:docPart>
      <w:docPartPr>
        <w:name w:val="8921BF7BFF8F4D48AECECD4AA61DC7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BE01CC-37B5-4A9C-A10E-978BD53CDFE4}"/>
      </w:docPartPr>
      <w:docPartBody>
        <w:p w:rsidR="00CA50C7" w:rsidRDefault="00CA50C7" w:rsidP="00CA50C7">
          <w:pPr>
            <w:pStyle w:val="8921BF7BFF8F4D48AECECD4AA61DC769"/>
          </w:pPr>
          <w:r w:rsidRPr="00571EC7">
            <w:rPr>
              <w:lang w:bidi="pt-BR"/>
            </w:rPr>
            <w:t>Educação</w:t>
          </w:r>
        </w:p>
      </w:docPartBody>
    </w:docPart>
    <w:docPart>
      <w:docPartPr>
        <w:name w:val="C9805D3FB46A4A3DBE3072A3D9E3F9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7BE927-6379-4681-A549-A6B0B408FE0E}"/>
      </w:docPartPr>
      <w:docPartBody>
        <w:p w:rsidR="00CA50C7" w:rsidRDefault="00CA50C7" w:rsidP="00CA50C7">
          <w:pPr>
            <w:pStyle w:val="C9805D3FB46A4A3DBE3072A3D9E3F964"/>
          </w:pPr>
          <w:r w:rsidRPr="009F1CF6">
            <w:rPr>
              <w:lang w:val="it-IT" w:bidi="pt-BR"/>
            </w:rPr>
            <w:t>Contato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7"/>
    <w:rsid w:val="00C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EE20D35AD88489E9BB66C5272171619">
    <w:name w:val="6EE20D35AD88489E9BB66C5272171619"/>
  </w:style>
  <w:style w:type="paragraph" w:customStyle="1" w:styleId="4257AFFEE0EB45308FAFF3F19449E61B">
    <w:name w:val="4257AFFEE0EB45308FAFF3F19449E61B"/>
  </w:style>
  <w:style w:type="paragraph" w:customStyle="1" w:styleId="BBFD698F95C64EB3B46CBCCE09E74D02">
    <w:name w:val="BBFD698F95C64EB3B46CBCCE09E74D02"/>
  </w:style>
  <w:style w:type="paragraph" w:customStyle="1" w:styleId="351E0E40028240FEB7A716CF49064D6E">
    <w:name w:val="351E0E40028240FEB7A716CF49064D6E"/>
  </w:style>
  <w:style w:type="paragraph" w:customStyle="1" w:styleId="5C760C1E39B547599642FE36CFDDE57E">
    <w:name w:val="5C760C1E39B547599642FE36CFDDE57E"/>
  </w:style>
  <w:style w:type="paragraph" w:customStyle="1" w:styleId="9963C01CF3C34D5B98E4AF34FDB53BDC">
    <w:name w:val="9963C01CF3C34D5B98E4AF34FDB53BDC"/>
  </w:style>
  <w:style w:type="paragraph" w:customStyle="1" w:styleId="6ECAAACD9D2E424998F3A009973E753D">
    <w:name w:val="6ECAAACD9D2E424998F3A009973E753D"/>
  </w:style>
  <w:style w:type="paragraph" w:customStyle="1" w:styleId="F6EB481AB1664D57A5D0C2E4009BE236">
    <w:name w:val="F6EB481AB1664D57A5D0C2E4009BE236"/>
  </w:style>
  <w:style w:type="paragraph" w:customStyle="1" w:styleId="F9F95E74F0064313A757570BB2292A45">
    <w:name w:val="F9F95E74F0064313A757570BB2292A45"/>
  </w:style>
  <w:style w:type="paragraph" w:customStyle="1" w:styleId="5325C5CEC7E845B89DE9F1A9601EBF0F">
    <w:name w:val="5325C5CEC7E845B89DE9F1A9601EBF0F"/>
  </w:style>
  <w:style w:type="paragraph" w:customStyle="1" w:styleId="00FEEBE15F1F40AD85FF74399AB7B74A">
    <w:name w:val="00FEEBE15F1F40AD85FF74399AB7B74A"/>
  </w:style>
  <w:style w:type="paragraph" w:customStyle="1" w:styleId="5CBB949224D4410D8513B578C409640F">
    <w:name w:val="5CBB949224D4410D8513B578C409640F"/>
  </w:style>
  <w:style w:type="paragraph" w:customStyle="1" w:styleId="09D325D72FB14B10B512336D646A94E9">
    <w:name w:val="09D325D72FB14B10B512336D646A94E9"/>
  </w:style>
  <w:style w:type="paragraph" w:customStyle="1" w:styleId="C377921ACB184E25BF557326179AA2C1">
    <w:name w:val="C377921ACB184E25BF557326179AA2C1"/>
  </w:style>
  <w:style w:type="paragraph" w:customStyle="1" w:styleId="3686D869041A4629A002218390101866">
    <w:name w:val="3686D869041A4629A002218390101866"/>
  </w:style>
  <w:style w:type="paragraph" w:customStyle="1" w:styleId="C4EDD2494696497587A684D2EB4E9303">
    <w:name w:val="C4EDD2494696497587A684D2EB4E9303"/>
  </w:style>
  <w:style w:type="paragraph" w:customStyle="1" w:styleId="EE7D00B644F44B1B8CC974461E74FB12">
    <w:name w:val="EE7D00B644F44B1B8CC974461E74FB12"/>
  </w:style>
  <w:style w:type="paragraph" w:customStyle="1" w:styleId="A42899026844454B8924750304A2DED1">
    <w:name w:val="A42899026844454B8924750304A2DED1"/>
  </w:style>
  <w:style w:type="paragraph" w:customStyle="1" w:styleId="A6C5138B590D4FA39CD8E6D91FC0D0F1">
    <w:name w:val="A6C5138B590D4FA39CD8E6D91FC0D0F1"/>
  </w:style>
  <w:style w:type="paragraph" w:customStyle="1" w:styleId="1517284B8EB741938A4019C03C2A58C0">
    <w:name w:val="1517284B8EB741938A4019C03C2A58C0"/>
  </w:style>
  <w:style w:type="paragraph" w:customStyle="1" w:styleId="612C217A04B84312B0949C289EC1940E">
    <w:name w:val="612C217A04B84312B0949C289EC1940E"/>
  </w:style>
  <w:style w:type="paragraph" w:customStyle="1" w:styleId="EA3E1AA97D5542CABC7A1C3A36BFAD65">
    <w:name w:val="EA3E1AA97D5542CABC7A1C3A36BFAD65"/>
  </w:style>
  <w:style w:type="paragraph" w:customStyle="1" w:styleId="FB0673B348A743F7A758C202AD6A9C23">
    <w:name w:val="FB0673B348A743F7A758C202AD6A9C23"/>
  </w:style>
  <w:style w:type="paragraph" w:customStyle="1" w:styleId="E157F4B12237485EA0D23C3809769518">
    <w:name w:val="E157F4B12237485EA0D23C3809769518"/>
  </w:style>
  <w:style w:type="paragraph" w:customStyle="1" w:styleId="8BA1F900404B4F9FAFBD64837762B256">
    <w:name w:val="8BA1F900404B4F9FAFBD64837762B256"/>
  </w:style>
  <w:style w:type="paragraph" w:customStyle="1" w:styleId="C8D99A1184044788ABD1ECA741D858E7">
    <w:name w:val="C8D99A1184044788ABD1ECA741D858E7"/>
  </w:style>
  <w:style w:type="paragraph" w:customStyle="1" w:styleId="ABCE97CC1B5E4D7CBE0971AE42F4F340">
    <w:name w:val="ABCE97CC1B5E4D7CBE0971AE42F4F340"/>
  </w:style>
  <w:style w:type="paragraph" w:customStyle="1" w:styleId="7ABE60675CC2432AA44BF0DAE2101E0A">
    <w:name w:val="7ABE60675CC2432AA44BF0DAE2101E0A"/>
  </w:style>
  <w:style w:type="paragraph" w:customStyle="1" w:styleId="5CCE5D7C46594361A3E242B8D216ED1B">
    <w:name w:val="5CCE5D7C46594361A3E242B8D216ED1B"/>
  </w:style>
  <w:style w:type="paragraph" w:customStyle="1" w:styleId="CDF8C985B74041799FB0248332C94555">
    <w:name w:val="CDF8C985B74041799FB0248332C94555"/>
  </w:style>
  <w:style w:type="paragraph" w:customStyle="1" w:styleId="FBFF85A7B39443CCAE3FF889F6742AD0">
    <w:name w:val="FBFF85A7B39443CCAE3FF889F6742AD0"/>
  </w:style>
  <w:style w:type="paragraph" w:customStyle="1" w:styleId="379F5532BC484A71A2308570AD12D829">
    <w:name w:val="379F5532BC484A71A2308570AD12D829"/>
    <w:rsid w:val="00CA50C7"/>
  </w:style>
  <w:style w:type="paragraph" w:customStyle="1" w:styleId="BFC8463480134A73963194D9B6A91665">
    <w:name w:val="BFC8463480134A73963194D9B6A91665"/>
    <w:rsid w:val="00CA50C7"/>
  </w:style>
  <w:style w:type="paragraph" w:customStyle="1" w:styleId="289C604E72704430B96030E02A5E2FEF">
    <w:name w:val="289C604E72704430B96030E02A5E2FEF"/>
    <w:rsid w:val="00CA50C7"/>
  </w:style>
  <w:style w:type="paragraph" w:customStyle="1" w:styleId="CA8686818BF045DB86644CCB64FBD38A">
    <w:name w:val="CA8686818BF045DB86644CCB64FBD38A"/>
    <w:rsid w:val="00CA50C7"/>
  </w:style>
  <w:style w:type="paragraph" w:customStyle="1" w:styleId="801169B7C85949A39B131A28BA3C1597">
    <w:name w:val="801169B7C85949A39B131A28BA3C1597"/>
    <w:rsid w:val="00CA50C7"/>
  </w:style>
  <w:style w:type="paragraph" w:customStyle="1" w:styleId="241CBF54F20A4AB0AD537CD1AC2B8C40">
    <w:name w:val="241CBF54F20A4AB0AD537CD1AC2B8C40"/>
    <w:rsid w:val="00CA50C7"/>
  </w:style>
  <w:style w:type="paragraph" w:customStyle="1" w:styleId="9A2F2D3E9AFC48C692FA6EDA19E8253B">
    <w:name w:val="9A2F2D3E9AFC48C692FA6EDA19E8253B"/>
    <w:rsid w:val="00CA50C7"/>
  </w:style>
  <w:style w:type="paragraph" w:customStyle="1" w:styleId="C4F0A2AAA1BA4419B6461172B850C2C8">
    <w:name w:val="C4F0A2AAA1BA4419B6461172B850C2C8"/>
    <w:rsid w:val="00CA50C7"/>
  </w:style>
  <w:style w:type="paragraph" w:customStyle="1" w:styleId="62F82B72EE2C4070966EF689A4C51533">
    <w:name w:val="62F82B72EE2C4070966EF689A4C51533"/>
    <w:rsid w:val="00CA50C7"/>
  </w:style>
  <w:style w:type="paragraph" w:customStyle="1" w:styleId="F02E9D1BE6004193A063CFF329CF5E07">
    <w:name w:val="F02E9D1BE6004193A063CFF329CF5E07"/>
    <w:rsid w:val="00CA50C7"/>
  </w:style>
  <w:style w:type="paragraph" w:customStyle="1" w:styleId="7F9E05D43B1E4C07BA2F47CFB2612719">
    <w:name w:val="7F9E05D43B1E4C07BA2F47CFB2612719"/>
    <w:rsid w:val="00CA50C7"/>
  </w:style>
  <w:style w:type="paragraph" w:customStyle="1" w:styleId="856F0419C2424577B29F9D02F3ACF630">
    <w:name w:val="856F0419C2424577B29F9D02F3ACF630"/>
    <w:rsid w:val="00CA50C7"/>
  </w:style>
  <w:style w:type="paragraph" w:customStyle="1" w:styleId="C35DFA214420421DAC3734FF4E83DB8F">
    <w:name w:val="C35DFA214420421DAC3734FF4E83DB8F"/>
    <w:rsid w:val="00CA50C7"/>
  </w:style>
  <w:style w:type="paragraph" w:customStyle="1" w:styleId="3B5FCA7F57DB48C0B121C42323EEBA90">
    <w:name w:val="3B5FCA7F57DB48C0B121C42323EEBA90"/>
    <w:rsid w:val="00CA50C7"/>
  </w:style>
  <w:style w:type="paragraph" w:customStyle="1" w:styleId="2FB5C076E5E74E5AA0966D0DBCB7A745">
    <w:name w:val="2FB5C076E5E74E5AA0966D0DBCB7A745"/>
    <w:rsid w:val="00CA50C7"/>
  </w:style>
  <w:style w:type="paragraph" w:customStyle="1" w:styleId="D764F3CC45274FE6BCDE862E0C73C4B4">
    <w:name w:val="D764F3CC45274FE6BCDE862E0C73C4B4"/>
    <w:rsid w:val="00CA50C7"/>
  </w:style>
  <w:style w:type="paragraph" w:customStyle="1" w:styleId="3F474275E84645F1BA8CA203A2ADA5AE">
    <w:name w:val="3F474275E84645F1BA8CA203A2ADA5AE"/>
    <w:rsid w:val="00CA50C7"/>
  </w:style>
  <w:style w:type="paragraph" w:customStyle="1" w:styleId="A013974948A24B129996875F9D84F3A4">
    <w:name w:val="A013974948A24B129996875F9D84F3A4"/>
    <w:rsid w:val="00CA50C7"/>
  </w:style>
  <w:style w:type="paragraph" w:customStyle="1" w:styleId="D8EF0AA2C77D459E980025865EB8EBCE">
    <w:name w:val="D8EF0AA2C77D459E980025865EB8EBCE"/>
    <w:rsid w:val="00CA50C7"/>
  </w:style>
  <w:style w:type="paragraph" w:customStyle="1" w:styleId="D523620DFCFA4CB5908A9803763F1DB7">
    <w:name w:val="D523620DFCFA4CB5908A9803763F1DB7"/>
    <w:rsid w:val="00CA50C7"/>
  </w:style>
  <w:style w:type="paragraph" w:customStyle="1" w:styleId="4B6E88DA2D9E4153B7BB9BDEA22CC268">
    <w:name w:val="4B6E88DA2D9E4153B7BB9BDEA22CC268"/>
    <w:rsid w:val="00CA50C7"/>
  </w:style>
  <w:style w:type="paragraph" w:customStyle="1" w:styleId="40ADB751573D4C77BE0BA19BE485DDE5">
    <w:name w:val="40ADB751573D4C77BE0BA19BE485DDE5"/>
    <w:rsid w:val="00CA50C7"/>
  </w:style>
  <w:style w:type="paragraph" w:customStyle="1" w:styleId="27AC98C7411641658A3CF3C416D73D11">
    <w:name w:val="27AC98C7411641658A3CF3C416D73D11"/>
    <w:rsid w:val="00CA50C7"/>
  </w:style>
  <w:style w:type="paragraph" w:customStyle="1" w:styleId="E27A5E79841E4827AAB8428347B2791B">
    <w:name w:val="E27A5E79841E4827AAB8428347B2791B"/>
    <w:rsid w:val="00CA50C7"/>
  </w:style>
  <w:style w:type="paragraph" w:customStyle="1" w:styleId="144C97DDC51D4D269EAA1E3E70938342">
    <w:name w:val="144C97DDC51D4D269EAA1E3E70938342"/>
    <w:rsid w:val="00CA50C7"/>
  </w:style>
  <w:style w:type="paragraph" w:customStyle="1" w:styleId="25129EFC1AF94D3BB68E1640E9C0D0B9">
    <w:name w:val="25129EFC1AF94D3BB68E1640E9C0D0B9"/>
    <w:rsid w:val="00CA50C7"/>
  </w:style>
  <w:style w:type="paragraph" w:customStyle="1" w:styleId="F67643AC5D574BA1A51A42B19027F8DE">
    <w:name w:val="F67643AC5D574BA1A51A42B19027F8DE"/>
    <w:rsid w:val="00CA50C7"/>
  </w:style>
  <w:style w:type="paragraph" w:customStyle="1" w:styleId="4C7D13E18D3B472A9E8D3FAAC1633EA0">
    <w:name w:val="4C7D13E18D3B472A9E8D3FAAC1633EA0"/>
    <w:rsid w:val="00CA50C7"/>
  </w:style>
  <w:style w:type="paragraph" w:customStyle="1" w:styleId="D8D78897DD784F7087066DD08055BD35">
    <w:name w:val="D8D78897DD784F7087066DD08055BD35"/>
    <w:rsid w:val="00CA50C7"/>
  </w:style>
  <w:style w:type="paragraph" w:customStyle="1" w:styleId="0BFA1A06FDD743EA8C3EAD051722B9EE">
    <w:name w:val="0BFA1A06FDD743EA8C3EAD051722B9EE"/>
    <w:rsid w:val="00CA50C7"/>
  </w:style>
  <w:style w:type="paragraph" w:customStyle="1" w:styleId="737C1075A85041DF812B885693C34E8F">
    <w:name w:val="737C1075A85041DF812B885693C34E8F"/>
    <w:rsid w:val="00CA50C7"/>
  </w:style>
  <w:style w:type="paragraph" w:customStyle="1" w:styleId="E50B4CFA27974B9CA67B51C91A5C7B19">
    <w:name w:val="E50B4CFA27974B9CA67B51C91A5C7B19"/>
    <w:rsid w:val="00CA50C7"/>
  </w:style>
  <w:style w:type="paragraph" w:customStyle="1" w:styleId="1F20D499ED3447C7AD1E6660001D2354">
    <w:name w:val="1F20D499ED3447C7AD1E6660001D2354"/>
    <w:rsid w:val="00CA50C7"/>
  </w:style>
  <w:style w:type="paragraph" w:customStyle="1" w:styleId="F9098E810DF74D0A81C71894F0B7E82F">
    <w:name w:val="F9098E810DF74D0A81C71894F0B7E82F"/>
    <w:rsid w:val="00CA50C7"/>
  </w:style>
  <w:style w:type="paragraph" w:customStyle="1" w:styleId="B15114752AE84A7D92FA937573892165">
    <w:name w:val="B15114752AE84A7D92FA937573892165"/>
    <w:rsid w:val="00CA50C7"/>
  </w:style>
  <w:style w:type="paragraph" w:customStyle="1" w:styleId="B40FC656511643A5A9D4A0E1F7A85C12">
    <w:name w:val="B40FC656511643A5A9D4A0E1F7A85C12"/>
    <w:rsid w:val="00CA50C7"/>
  </w:style>
  <w:style w:type="paragraph" w:customStyle="1" w:styleId="A0C822B3F6074858B9D91653C26BBE4F">
    <w:name w:val="A0C822B3F6074858B9D91653C26BBE4F"/>
    <w:rsid w:val="00CA50C7"/>
  </w:style>
  <w:style w:type="paragraph" w:customStyle="1" w:styleId="3D35C09550AA420983833576CEA44077">
    <w:name w:val="3D35C09550AA420983833576CEA44077"/>
    <w:rsid w:val="00CA50C7"/>
  </w:style>
  <w:style w:type="paragraph" w:customStyle="1" w:styleId="587C4F6455C24DDB9DE65D9185CF4C96">
    <w:name w:val="587C4F6455C24DDB9DE65D9185CF4C96"/>
    <w:rsid w:val="00CA50C7"/>
  </w:style>
  <w:style w:type="paragraph" w:customStyle="1" w:styleId="93A028AC6A1D420291792F24332A0E38">
    <w:name w:val="93A028AC6A1D420291792F24332A0E38"/>
    <w:rsid w:val="00CA50C7"/>
  </w:style>
  <w:style w:type="paragraph" w:customStyle="1" w:styleId="7E58D381EA1B497DAB83A52C1E32E68B">
    <w:name w:val="7E58D381EA1B497DAB83A52C1E32E68B"/>
    <w:rsid w:val="00CA50C7"/>
  </w:style>
  <w:style w:type="paragraph" w:customStyle="1" w:styleId="36DD4A21C6D6414BA8C7418E02E6A108">
    <w:name w:val="36DD4A21C6D6414BA8C7418E02E6A108"/>
    <w:rsid w:val="00CA50C7"/>
  </w:style>
  <w:style w:type="paragraph" w:customStyle="1" w:styleId="31D8637AF0134D8AAC36C9544CD93B0C">
    <w:name w:val="31D8637AF0134D8AAC36C9544CD93B0C"/>
    <w:rsid w:val="00CA50C7"/>
  </w:style>
  <w:style w:type="paragraph" w:customStyle="1" w:styleId="E31BB94C4F21451488634D9EA5F62385">
    <w:name w:val="E31BB94C4F21451488634D9EA5F62385"/>
    <w:rsid w:val="00CA50C7"/>
  </w:style>
  <w:style w:type="paragraph" w:customStyle="1" w:styleId="BCA4DE6725D24A15A57BB7EA88147EF9">
    <w:name w:val="BCA4DE6725D24A15A57BB7EA88147EF9"/>
    <w:rsid w:val="00CA50C7"/>
  </w:style>
  <w:style w:type="paragraph" w:customStyle="1" w:styleId="B921346FF0014F1899B5903EF7062ED5">
    <w:name w:val="B921346FF0014F1899B5903EF7062ED5"/>
    <w:rsid w:val="00CA50C7"/>
  </w:style>
  <w:style w:type="paragraph" w:customStyle="1" w:styleId="8B0748A5C3E6485E8BE84164D9311AF8">
    <w:name w:val="8B0748A5C3E6485E8BE84164D9311AF8"/>
    <w:rsid w:val="00CA50C7"/>
  </w:style>
  <w:style w:type="paragraph" w:customStyle="1" w:styleId="8FE08A5ECCCA470EA7159A8A16133BC7">
    <w:name w:val="8FE08A5ECCCA470EA7159A8A16133BC7"/>
    <w:rsid w:val="00CA50C7"/>
  </w:style>
  <w:style w:type="paragraph" w:customStyle="1" w:styleId="A20B48B93A104C239FD51EEB058530E0">
    <w:name w:val="A20B48B93A104C239FD51EEB058530E0"/>
    <w:rsid w:val="00CA50C7"/>
  </w:style>
  <w:style w:type="paragraph" w:customStyle="1" w:styleId="A573F687B8E64CBC818F418327882E1E">
    <w:name w:val="A573F687B8E64CBC818F418327882E1E"/>
    <w:rsid w:val="00CA50C7"/>
  </w:style>
  <w:style w:type="paragraph" w:customStyle="1" w:styleId="63E67D2DC85049B390A79641F01818BD">
    <w:name w:val="63E67D2DC85049B390A79641F01818BD"/>
    <w:rsid w:val="00CA50C7"/>
  </w:style>
  <w:style w:type="paragraph" w:customStyle="1" w:styleId="9FBDBE2CF3AE4229AC3EF2541316A9A5">
    <w:name w:val="9FBDBE2CF3AE4229AC3EF2541316A9A5"/>
    <w:rsid w:val="00CA50C7"/>
  </w:style>
  <w:style w:type="paragraph" w:customStyle="1" w:styleId="2627C5608B7345A6A16954CBF7A80D19">
    <w:name w:val="2627C5608B7345A6A16954CBF7A80D19"/>
    <w:rsid w:val="00CA50C7"/>
  </w:style>
  <w:style w:type="paragraph" w:customStyle="1" w:styleId="9A87D949B38A4E0AA6F3C9235AC6A45D">
    <w:name w:val="9A87D949B38A4E0AA6F3C9235AC6A45D"/>
    <w:rsid w:val="00CA50C7"/>
  </w:style>
  <w:style w:type="paragraph" w:customStyle="1" w:styleId="D3E5743EEF0B4E0C8BD99C5130090016">
    <w:name w:val="D3E5743EEF0B4E0C8BD99C5130090016"/>
    <w:rsid w:val="00CA50C7"/>
  </w:style>
  <w:style w:type="paragraph" w:customStyle="1" w:styleId="3781F6B3C9654D91837B423A47BFCA37">
    <w:name w:val="3781F6B3C9654D91837B423A47BFCA37"/>
    <w:rsid w:val="00CA50C7"/>
  </w:style>
  <w:style w:type="paragraph" w:customStyle="1" w:styleId="C18A85EDB0DA4767B768D9D9D8C98543">
    <w:name w:val="C18A85EDB0DA4767B768D9D9D8C98543"/>
    <w:rsid w:val="00CA50C7"/>
  </w:style>
  <w:style w:type="paragraph" w:customStyle="1" w:styleId="E268749232144FD28B9502738AE10656">
    <w:name w:val="E268749232144FD28B9502738AE10656"/>
    <w:rsid w:val="00CA50C7"/>
  </w:style>
  <w:style w:type="paragraph" w:customStyle="1" w:styleId="10C609198D974E758FFE8782B6609DEB">
    <w:name w:val="10C609198D974E758FFE8782B6609DEB"/>
    <w:rsid w:val="00CA50C7"/>
  </w:style>
  <w:style w:type="paragraph" w:customStyle="1" w:styleId="C23CD0B279A04A0DABE8205BF8C39082">
    <w:name w:val="C23CD0B279A04A0DABE8205BF8C39082"/>
    <w:rsid w:val="00CA50C7"/>
  </w:style>
  <w:style w:type="paragraph" w:customStyle="1" w:styleId="60EF1FFE91A644B89E16EEBFFDAAEB9E">
    <w:name w:val="60EF1FFE91A644B89E16EEBFFDAAEB9E"/>
    <w:rsid w:val="00CA50C7"/>
  </w:style>
  <w:style w:type="paragraph" w:customStyle="1" w:styleId="D2136D6592994D5A89D0C4EE49A2BC89">
    <w:name w:val="D2136D6592994D5A89D0C4EE49A2BC89"/>
    <w:rsid w:val="00CA50C7"/>
  </w:style>
  <w:style w:type="paragraph" w:customStyle="1" w:styleId="8E9E85018CEF46159EFA79EB354237AC">
    <w:name w:val="8E9E85018CEF46159EFA79EB354237AC"/>
    <w:rsid w:val="00CA50C7"/>
  </w:style>
  <w:style w:type="paragraph" w:customStyle="1" w:styleId="A5CF97A7AAA648FCA6E88165ED892CE7">
    <w:name w:val="A5CF97A7AAA648FCA6E88165ED892CE7"/>
    <w:rsid w:val="00CA50C7"/>
  </w:style>
  <w:style w:type="paragraph" w:customStyle="1" w:styleId="83C7860F345A4006B47C422DC49807D0">
    <w:name w:val="83C7860F345A4006B47C422DC49807D0"/>
    <w:rsid w:val="00CA50C7"/>
  </w:style>
  <w:style w:type="paragraph" w:customStyle="1" w:styleId="5AD5AB60D9E045C4835718747401F0FE">
    <w:name w:val="5AD5AB60D9E045C4835718747401F0FE"/>
    <w:rsid w:val="00CA50C7"/>
  </w:style>
  <w:style w:type="paragraph" w:customStyle="1" w:styleId="706A14924DBE445FB4B5035C6F1F095C">
    <w:name w:val="706A14924DBE445FB4B5035C6F1F095C"/>
    <w:rsid w:val="00CA50C7"/>
  </w:style>
  <w:style w:type="paragraph" w:customStyle="1" w:styleId="03CB3F8BBC7247B9AB54E83ECD739081">
    <w:name w:val="03CB3F8BBC7247B9AB54E83ECD739081"/>
    <w:rsid w:val="00CA50C7"/>
  </w:style>
  <w:style w:type="paragraph" w:customStyle="1" w:styleId="50399E30D24248F58A5521963F059ABA">
    <w:name w:val="50399E30D24248F58A5521963F059ABA"/>
    <w:rsid w:val="00CA50C7"/>
  </w:style>
  <w:style w:type="paragraph" w:customStyle="1" w:styleId="AFADE5AE51254CD59C399446C63443BD">
    <w:name w:val="AFADE5AE51254CD59C399446C63443BD"/>
    <w:rsid w:val="00CA50C7"/>
  </w:style>
  <w:style w:type="paragraph" w:customStyle="1" w:styleId="02FE9198182E4CEFB48ED5B63E38E357">
    <w:name w:val="02FE9198182E4CEFB48ED5B63E38E357"/>
    <w:rsid w:val="00CA50C7"/>
  </w:style>
  <w:style w:type="paragraph" w:customStyle="1" w:styleId="662CD2C5453D431CAB5ACA72180FBA1C">
    <w:name w:val="662CD2C5453D431CAB5ACA72180FBA1C"/>
    <w:rsid w:val="00CA50C7"/>
  </w:style>
  <w:style w:type="paragraph" w:customStyle="1" w:styleId="6A92C9154561440DA4BFCF7F0BB2C6A7">
    <w:name w:val="6A92C9154561440DA4BFCF7F0BB2C6A7"/>
    <w:rsid w:val="00CA50C7"/>
  </w:style>
  <w:style w:type="paragraph" w:customStyle="1" w:styleId="52209D6A838549BD920862300E95BD3B">
    <w:name w:val="52209D6A838549BD920862300E95BD3B"/>
    <w:rsid w:val="00CA50C7"/>
  </w:style>
  <w:style w:type="paragraph" w:customStyle="1" w:styleId="90362C6C71044BB49F945149D71C708F">
    <w:name w:val="90362C6C71044BB49F945149D71C708F"/>
    <w:rsid w:val="00CA50C7"/>
  </w:style>
  <w:style w:type="paragraph" w:customStyle="1" w:styleId="8BEA2A0D9A844D3BBB45A1F5DD9898C0">
    <w:name w:val="8BEA2A0D9A844D3BBB45A1F5DD9898C0"/>
    <w:rsid w:val="00CA50C7"/>
  </w:style>
  <w:style w:type="paragraph" w:customStyle="1" w:styleId="A184DD3431D54F82BE87939B693974CE">
    <w:name w:val="A184DD3431D54F82BE87939B693974CE"/>
    <w:rsid w:val="00CA50C7"/>
  </w:style>
  <w:style w:type="paragraph" w:customStyle="1" w:styleId="E1B29A654674439789F864B501E772C6">
    <w:name w:val="E1B29A654674439789F864B501E772C6"/>
    <w:rsid w:val="00CA50C7"/>
  </w:style>
  <w:style w:type="paragraph" w:customStyle="1" w:styleId="0CA4E20145C2460BBD26BC40A29C32ED">
    <w:name w:val="0CA4E20145C2460BBD26BC40A29C32ED"/>
    <w:rsid w:val="00CA50C7"/>
  </w:style>
  <w:style w:type="paragraph" w:customStyle="1" w:styleId="C54F21C49590408A8E14DBAFB02956D0">
    <w:name w:val="C54F21C49590408A8E14DBAFB02956D0"/>
    <w:rsid w:val="00CA50C7"/>
  </w:style>
  <w:style w:type="paragraph" w:customStyle="1" w:styleId="2CF2B0B141EC40B18087577891322F78">
    <w:name w:val="2CF2B0B141EC40B18087577891322F78"/>
    <w:rsid w:val="00CA50C7"/>
  </w:style>
  <w:style w:type="paragraph" w:customStyle="1" w:styleId="72D15135131644C9BB99D437A0CA0C81">
    <w:name w:val="72D15135131644C9BB99D437A0CA0C81"/>
    <w:rsid w:val="00CA50C7"/>
  </w:style>
  <w:style w:type="paragraph" w:customStyle="1" w:styleId="836AE49709354B66B83A180D28AF4D67">
    <w:name w:val="836AE49709354B66B83A180D28AF4D67"/>
    <w:rsid w:val="00CA50C7"/>
  </w:style>
  <w:style w:type="paragraph" w:customStyle="1" w:styleId="456BD739BE69445D960E69DCF07664EF">
    <w:name w:val="456BD739BE69445D960E69DCF07664EF"/>
    <w:rsid w:val="00CA50C7"/>
  </w:style>
  <w:style w:type="paragraph" w:customStyle="1" w:styleId="8D4DF3B1D69843658009852A514010B1">
    <w:name w:val="8D4DF3B1D69843658009852A514010B1"/>
    <w:rsid w:val="00CA50C7"/>
  </w:style>
  <w:style w:type="paragraph" w:customStyle="1" w:styleId="D5DB627CFDB14CCD8514312D360CAFE2">
    <w:name w:val="D5DB627CFDB14CCD8514312D360CAFE2"/>
    <w:rsid w:val="00CA50C7"/>
  </w:style>
  <w:style w:type="paragraph" w:customStyle="1" w:styleId="F7C091A48B43469CB23765370EA57C14">
    <w:name w:val="F7C091A48B43469CB23765370EA57C14"/>
    <w:rsid w:val="00CA50C7"/>
  </w:style>
  <w:style w:type="paragraph" w:customStyle="1" w:styleId="4906F53E40774FB7810A3A2ED8B8B1B1">
    <w:name w:val="4906F53E40774FB7810A3A2ED8B8B1B1"/>
    <w:rsid w:val="00CA50C7"/>
  </w:style>
  <w:style w:type="paragraph" w:customStyle="1" w:styleId="5F264939C9D446B0B39A9FD7B9499ADC">
    <w:name w:val="5F264939C9D446B0B39A9FD7B9499ADC"/>
    <w:rsid w:val="00CA50C7"/>
  </w:style>
  <w:style w:type="paragraph" w:customStyle="1" w:styleId="5F510A0B0464442BAFF0E5DDEBD058D0">
    <w:name w:val="5F510A0B0464442BAFF0E5DDEBD058D0"/>
    <w:rsid w:val="00CA50C7"/>
  </w:style>
  <w:style w:type="paragraph" w:customStyle="1" w:styleId="45B7A8D95DD64232B73160806F1FDF9B">
    <w:name w:val="45B7A8D95DD64232B73160806F1FDF9B"/>
    <w:rsid w:val="00CA50C7"/>
  </w:style>
  <w:style w:type="paragraph" w:customStyle="1" w:styleId="954BE13683784FE59C162AB6140E1BF2">
    <w:name w:val="954BE13683784FE59C162AB6140E1BF2"/>
    <w:rsid w:val="00CA50C7"/>
  </w:style>
  <w:style w:type="paragraph" w:customStyle="1" w:styleId="3DB40375FB88421DA7036DCCF0FEDAEE">
    <w:name w:val="3DB40375FB88421DA7036DCCF0FEDAEE"/>
    <w:rsid w:val="00CA50C7"/>
  </w:style>
  <w:style w:type="paragraph" w:customStyle="1" w:styleId="36E629DD8E30419AA190C212EC1396B1">
    <w:name w:val="36E629DD8E30419AA190C212EC1396B1"/>
    <w:rsid w:val="00CA50C7"/>
  </w:style>
  <w:style w:type="paragraph" w:customStyle="1" w:styleId="19A5D8C41F324398BEB8575C92B61D7C">
    <w:name w:val="19A5D8C41F324398BEB8575C92B61D7C"/>
    <w:rsid w:val="00CA50C7"/>
  </w:style>
  <w:style w:type="paragraph" w:customStyle="1" w:styleId="E5A23E1D87FF4B6EB96C1ACCAAA4CDDD">
    <w:name w:val="E5A23E1D87FF4B6EB96C1ACCAAA4CDDD"/>
    <w:rsid w:val="00CA50C7"/>
  </w:style>
  <w:style w:type="paragraph" w:customStyle="1" w:styleId="8E2A9C850EFE49988B4D74F214C639DB">
    <w:name w:val="8E2A9C850EFE49988B4D74F214C639DB"/>
    <w:rsid w:val="00CA50C7"/>
  </w:style>
  <w:style w:type="paragraph" w:customStyle="1" w:styleId="60238FADDFF341D6B08C275D4F848A7B">
    <w:name w:val="60238FADDFF341D6B08C275D4F848A7B"/>
    <w:rsid w:val="00CA50C7"/>
  </w:style>
  <w:style w:type="paragraph" w:customStyle="1" w:styleId="676FFC1C73104EAC9083F5120E2ED2CD">
    <w:name w:val="676FFC1C73104EAC9083F5120E2ED2CD"/>
    <w:rsid w:val="00CA50C7"/>
  </w:style>
  <w:style w:type="paragraph" w:customStyle="1" w:styleId="0F6BC618CFB44D87B4785E5021A4B6A8">
    <w:name w:val="0F6BC618CFB44D87B4785E5021A4B6A8"/>
    <w:rsid w:val="00CA50C7"/>
  </w:style>
  <w:style w:type="paragraph" w:customStyle="1" w:styleId="2DC9593B8AE2484C963966E688C8C2CC">
    <w:name w:val="2DC9593B8AE2484C963966E688C8C2CC"/>
    <w:rsid w:val="00CA50C7"/>
  </w:style>
  <w:style w:type="paragraph" w:customStyle="1" w:styleId="D935F8BAD89D4EA1B6C18F50A0503588">
    <w:name w:val="D935F8BAD89D4EA1B6C18F50A0503588"/>
    <w:rsid w:val="00CA50C7"/>
  </w:style>
  <w:style w:type="paragraph" w:customStyle="1" w:styleId="B5BE09D951FF47D2A80F5FACCB3517B4">
    <w:name w:val="B5BE09D951FF47D2A80F5FACCB3517B4"/>
    <w:rsid w:val="00CA50C7"/>
  </w:style>
  <w:style w:type="paragraph" w:customStyle="1" w:styleId="F09473E3D49642BD8B802466B000032E">
    <w:name w:val="F09473E3D49642BD8B802466B000032E"/>
    <w:rsid w:val="00CA50C7"/>
  </w:style>
  <w:style w:type="paragraph" w:customStyle="1" w:styleId="34755B0FB85548F389A094443D6C6731">
    <w:name w:val="34755B0FB85548F389A094443D6C6731"/>
    <w:rsid w:val="00CA50C7"/>
  </w:style>
  <w:style w:type="paragraph" w:customStyle="1" w:styleId="5A13E4DF39B84304A31A4BF48EA37A79">
    <w:name w:val="5A13E4DF39B84304A31A4BF48EA37A79"/>
    <w:rsid w:val="00CA50C7"/>
  </w:style>
  <w:style w:type="paragraph" w:customStyle="1" w:styleId="44671832706247D29F8B1857FEBCD694">
    <w:name w:val="44671832706247D29F8B1857FEBCD694"/>
    <w:rsid w:val="00CA50C7"/>
  </w:style>
  <w:style w:type="paragraph" w:customStyle="1" w:styleId="9CF613F4D17842E382BE54506793D6E2">
    <w:name w:val="9CF613F4D17842E382BE54506793D6E2"/>
    <w:rsid w:val="00CA50C7"/>
  </w:style>
  <w:style w:type="paragraph" w:customStyle="1" w:styleId="9F4D4B845D344F919B57D249DBBA83A3">
    <w:name w:val="9F4D4B845D344F919B57D249DBBA83A3"/>
    <w:rsid w:val="00CA50C7"/>
  </w:style>
  <w:style w:type="paragraph" w:customStyle="1" w:styleId="DA2A7FC114C44EFCADABD4D7F420F4BD">
    <w:name w:val="DA2A7FC114C44EFCADABD4D7F420F4BD"/>
    <w:rsid w:val="00CA50C7"/>
  </w:style>
  <w:style w:type="paragraph" w:customStyle="1" w:styleId="E9FF5E2B4C76493EAD5A673EC80B47F2">
    <w:name w:val="E9FF5E2B4C76493EAD5A673EC80B47F2"/>
    <w:rsid w:val="00CA50C7"/>
  </w:style>
  <w:style w:type="paragraph" w:customStyle="1" w:styleId="1956E0B9DB0E4DCF9B7E6BBCA0DB89D1">
    <w:name w:val="1956E0B9DB0E4DCF9B7E6BBCA0DB89D1"/>
    <w:rsid w:val="00CA50C7"/>
  </w:style>
  <w:style w:type="paragraph" w:customStyle="1" w:styleId="7E5B10BBE4E44C35A3510263FFFD5E70">
    <w:name w:val="7E5B10BBE4E44C35A3510263FFFD5E70"/>
    <w:rsid w:val="00CA50C7"/>
  </w:style>
  <w:style w:type="paragraph" w:customStyle="1" w:styleId="9154588A20274C83825AFE36230BDE14">
    <w:name w:val="9154588A20274C83825AFE36230BDE14"/>
    <w:rsid w:val="00CA50C7"/>
  </w:style>
  <w:style w:type="paragraph" w:customStyle="1" w:styleId="7F7D8109F66F4CA89A0AF2201A08B89D">
    <w:name w:val="7F7D8109F66F4CA89A0AF2201A08B89D"/>
    <w:rsid w:val="00CA50C7"/>
  </w:style>
  <w:style w:type="paragraph" w:customStyle="1" w:styleId="E6616A9DFE754889BB9FC107C364557D">
    <w:name w:val="E6616A9DFE754889BB9FC107C364557D"/>
    <w:rsid w:val="00CA50C7"/>
  </w:style>
  <w:style w:type="paragraph" w:customStyle="1" w:styleId="EBE4AF4B039641CB88931EF374CEB2BB">
    <w:name w:val="EBE4AF4B039641CB88931EF374CEB2BB"/>
    <w:rsid w:val="00CA50C7"/>
  </w:style>
  <w:style w:type="paragraph" w:customStyle="1" w:styleId="4E43D70EC6EF428A8D10B5902D9E96E9">
    <w:name w:val="4E43D70EC6EF428A8D10B5902D9E96E9"/>
    <w:rsid w:val="00CA50C7"/>
  </w:style>
  <w:style w:type="paragraph" w:customStyle="1" w:styleId="83352B8EDDE24F958974AA8D53A2CAC4">
    <w:name w:val="83352B8EDDE24F958974AA8D53A2CAC4"/>
    <w:rsid w:val="00CA50C7"/>
  </w:style>
  <w:style w:type="paragraph" w:customStyle="1" w:styleId="3A3308C073DC4E488536793D2B896C60">
    <w:name w:val="3A3308C073DC4E488536793D2B896C60"/>
    <w:rsid w:val="00CA50C7"/>
  </w:style>
  <w:style w:type="paragraph" w:customStyle="1" w:styleId="DBA645FD563E4C378FC4518A3F652095">
    <w:name w:val="DBA645FD563E4C378FC4518A3F652095"/>
    <w:rsid w:val="00CA50C7"/>
  </w:style>
  <w:style w:type="paragraph" w:customStyle="1" w:styleId="C570F226606B439888D6E8A3A858DE42">
    <w:name w:val="C570F226606B439888D6E8A3A858DE42"/>
    <w:rsid w:val="00CA50C7"/>
  </w:style>
  <w:style w:type="paragraph" w:customStyle="1" w:styleId="136970035FA84BBAB4B5E7A30A3C0C30">
    <w:name w:val="136970035FA84BBAB4B5E7A30A3C0C30"/>
    <w:rsid w:val="00CA50C7"/>
  </w:style>
  <w:style w:type="paragraph" w:customStyle="1" w:styleId="CBC7B8E0E904438D9DCD4774DD68E8BC">
    <w:name w:val="CBC7B8E0E904438D9DCD4774DD68E8BC"/>
    <w:rsid w:val="00CA50C7"/>
  </w:style>
  <w:style w:type="paragraph" w:customStyle="1" w:styleId="ADDC374F44D8441BACE7ED29EFF30BA5">
    <w:name w:val="ADDC374F44D8441BACE7ED29EFF30BA5"/>
    <w:rsid w:val="00CA50C7"/>
  </w:style>
  <w:style w:type="paragraph" w:customStyle="1" w:styleId="463162949D1143E9A40AA77A7C861494">
    <w:name w:val="463162949D1143E9A40AA77A7C861494"/>
    <w:rsid w:val="00CA50C7"/>
  </w:style>
  <w:style w:type="paragraph" w:customStyle="1" w:styleId="215A7A7CEA7A4919B6AC05FF192744FC">
    <w:name w:val="215A7A7CEA7A4919B6AC05FF192744FC"/>
    <w:rsid w:val="00CA50C7"/>
  </w:style>
  <w:style w:type="paragraph" w:customStyle="1" w:styleId="5EEDE62E1AD4468FBD3D44F633689DF6">
    <w:name w:val="5EEDE62E1AD4468FBD3D44F633689DF6"/>
    <w:rsid w:val="00CA50C7"/>
  </w:style>
  <w:style w:type="paragraph" w:customStyle="1" w:styleId="31135046496D457E82455F4F41D133B9">
    <w:name w:val="31135046496D457E82455F4F41D133B9"/>
    <w:rsid w:val="00CA50C7"/>
  </w:style>
  <w:style w:type="paragraph" w:customStyle="1" w:styleId="114C908E9676417CBDF6579B289A7CB0">
    <w:name w:val="114C908E9676417CBDF6579B289A7CB0"/>
    <w:rsid w:val="00CA50C7"/>
  </w:style>
  <w:style w:type="paragraph" w:customStyle="1" w:styleId="F04132E866914DF3A830C48C915CCF8B">
    <w:name w:val="F04132E866914DF3A830C48C915CCF8B"/>
    <w:rsid w:val="00CA50C7"/>
  </w:style>
  <w:style w:type="paragraph" w:customStyle="1" w:styleId="4AC3E78D0E584D0D920A94668837CA29">
    <w:name w:val="4AC3E78D0E584D0D920A94668837CA29"/>
    <w:rsid w:val="00CA50C7"/>
  </w:style>
  <w:style w:type="paragraph" w:customStyle="1" w:styleId="F4F50BAA70164AA885129CE2C6A07FE6">
    <w:name w:val="F4F50BAA70164AA885129CE2C6A07FE6"/>
    <w:rsid w:val="00CA50C7"/>
  </w:style>
  <w:style w:type="paragraph" w:customStyle="1" w:styleId="5382A758DA7443748D519FCC41915543">
    <w:name w:val="5382A758DA7443748D519FCC41915543"/>
    <w:rsid w:val="00CA50C7"/>
  </w:style>
  <w:style w:type="paragraph" w:customStyle="1" w:styleId="ADCED2D1EAE140F897A3BF6449F3E13C">
    <w:name w:val="ADCED2D1EAE140F897A3BF6449F3E13C"/>
    <w:rsid w:val="00CA50C7"/>
  </w:style>
  <w:style w:type="paragraph" w:customStyle="1" w:styleId="6D4C1A2030FC4BA5BF18818BB71095CB">
    <w:name w:val="6D4C1A2030FC4BA5BF18818BB71095CB"/>
    <w:rsid w:val="00CA50C7"/>
  </w:style>
  <w:style w:type="paragraph" w:customStyle="1" w:styleId="E9B775C88C274C1F95A62503D3CCB076">
    <w:name w:val="E9B775C88C274C1F95A62503D3CCB076"/>
    <w:rsid w:val="00CA50C7"/>
  </w:style>
  <w:style w:type="paragraph" w:customStyle="1" w:styleId="7D40B940D5E64FB49D067FB86864C431">
    <w:name w:val="7D40B940D5E64FB49D067FB86864C431"/>
    <w:rsid w:val="00CA50C7"/>
  </w:style>
  <w:style w:type="paragraph" w:customStyle="1" w:styleId="806F6DA1CEB645518A76D59E17290989">
    <w:name w:val="806F6DA1CEB645518A76D59E17290989"/>
    <w:rsid w:val="00CA50C7"/>
  </w:style>
  <w:style w:type="paragraph" w:customStyle="1" w:styleId="3DD436CEED1B4227859BCC89CACE65AC">
    <w:name w:val="3DD436CEED1B4227859BCC89CACE65AC"/>
    <w:rsid w:val="00CA50C7"/>
  </w:style>
  <w:style w:type="paragraph" w:customStyle="1" w:styleId="77B94A91CBE14BFC8174F25EE8208CB4">
    <w:name w:val="77B94A91CBE14BFC8174F25EE8208CB4"/>
    <w:rsid w:val="00CA50C7"/>
  </w:style>
  <w:style w:type="paragraph" w:customStyle="1" w:styleId="06270607237843D7ACCAC7E43DE90BB2">
    <w:name w:val="06270607237843D7ACCAC7E43DE90BB2"/>
    <w:rsid w:val="00CA50C7"/>
  </w:style>
  <w:style w:type="paragraph" w:customStyle="1" w:styleId="19274D3483B641A1A1B7FB3B463515BC">
    <w:name w:val="19274D3483B641A1A1B7FB3B463515BC"/>
    <w:rsid w:val="00CA50C7"/>
  </w:style>
  <w:style w:type="paragraph" w:customStyle="1" w:styleId="D8F05D334869403E98BC3BC196CD8AF1">
    <w:name w:val="D8F05D334869403E98BC3BC196CD8AF1"/>
    <w:rsid w:val="00CA50C7"/>
  </w:style>
  <w:style w:type="paragraph" w:customStyle="1" w:styleId="CCE5B22E88DB4752A8A83DEDCC2B9DD7">
    <w:name w:val="CCE5B22E88DB4752A8A83DEDCC2B9DD7"/>
    <w:rsid w:val="00CA50C7"/>
  </w:style>
  <w:style w:type="paragraph" w:customStyle="1" w:styleId="C38459E5246C4C66A14C993570083431">
    <w:name w:val="C38459E5246C4C66A14C993570083431"/>
    <w:rsid w:val="00CA50C7"/>
  </w:style>
  <w:style w:type="paragraph" w:customStyle="1" w:styleId="04AFFA0BA4F6435F926938F9F843C092">
    <w:name w:val="04AFFA0BA4F6435F926938F9F843C092"/>
    <w:rsid w:val="00CA50C7"/>
  </w:style>
  <w:style w:type="paragraph" w:customStyle="1" w:styleId="E50B154FCFFE42678D00D0DC693482C8">
    <w:name w:val="E50B154FCFFE42678D00D0DC693482C8"/>
    <w:rsid w:val="00CA50C7"/>
  </w:style>
  <w:style w:type="paragraph" w:customStyle="1" w:styleId="C899D69711D24B63B82A549E0023CD71">
    <w:name w:val="C899D69711D24B63B82A549E0023CD71"/>
    <w:rsid w:val="00CA50C7"/>
  </w:style>
  <w:style w:type="paragraph" w:customStyle="1" w:styleId="184ACB79017D47D393E3521D481F813C">
    <w:name w:val="184ACB79017D47D393E3521D481F813C"/>
    <w:rsid w:val="00CA50C7"/>
  </w:style>
  <w:style w:type="paragraph" w:customStyle="1" w:styleId="CBDCBA140E264C0FB9650A2D2145B057">
    <w:name w:val="CBDCBA140E264C0FB9650A2D2145B057"/>
    <w:rsid w:val="00CA50C7"/>
  </w:style>
  <w:style w:type="paragraph" w:customStyle="1" w:styleId="DF500FB746F947B0905A194041BCD589">
    <w:name w:val="DF500FB746F947B0905A194041BCD589"/>
    <w:rsid w:val="00CA50C7"/>
  </w:style>
  <w:style w:type="paragraph" w:customStyle="1" w:styleId="1177E7797A5D428F8A8C75D47197E6F2">
    <w:name w:val="1177E7797A5D428F8A8C75D47197E6F2"/>
    <w:rsid w:val="00CA50C7"/>
  </w:style>
  <w:style w:type="paragraph" w:customStyle="1" w:styleId="A0AA33EC2E4D4FE1916D0D0A506F26F4">
    <w:name w:val="A0AA33EC2E4D4FE1916D0D0A506F26F4"/>
    <w:rsid w:val="00CA50C7"/>
  </w:style>
  <w:style w:type="paragraph" w:customStyle="1" w:styleId="BDCA69E7B5D74F108B2E4155078A9E3C">
    <w:name w:val="BDCA69E7B5D74F108B2E4155078A9E3C"/>
    <w:rsid w:val="00CA50C7"/>
  </w:style>
  <w:style w:type="paragraph" w:customStyle="1" w:styleId="39D9324D48404C63903423B14A3AE4BB">
    <w:name w:val="39D9324D48404C63903423B14A3AE4BB"/>
    <w:rsid w:val="00CA50C7"/>
  </w:style>
  <w:style w:type="paragraph" w:customStyle="1" w:styleId="423BB771AEE44B4EB1621E1A092FA120">
    <w:name w:val="423BB771AEE44B4EB1621E1A092FA120"/>
    <w:rsid w:val="00CA50C7"/>
  </w:style>
  <w:style w:type="paragraph" w:customStyle="1" w:styleId="FA4FC67423CE4D9B93EDD840EBE4A19E">
    <w:name w:val="FA4FC67423CE4D9B93EDD840EBE4A19E"/>
    <w:rsid w:val="00CA50C7"/>
  </w:style>
  <w:style w:type="paragraph" w:customStyle="1" w:styleId="8BC3EDB3C5404BCE8A52444941255217">
    <w:name w:val="8BC3EDB3C5404BCE8A52444941255217"/>
    <w:rsid w:val="00CA50C7"/>
  </w:style>
  <w:style w:type="paragraph" w:customStyle="1" w:styleId="1042904F9BB64D5EA347706D350ADB64">
    <w:name w:val="1042904F9BB64D5EA347706D350ADB64"/>
    <w:rsid w:val="00CA50C7"/>
  </w:style>
  <w:style w:type="paragraph" w:customStyle="1" w:styleId="CFC23F5F5B9D45F5913A41B9FEB17FBC">
    <w:name w:val="CFC23F5F5B9D45F5913A41B9FEB17FBC"/>
    <w:rsid w:val="00CA50C7"/>
  </w:style>
  <w:style w:type="paragraph" w:customStyle="1" w:styleId="833A7E62B54A459690A598BE3F1FEAB1">
    <w:name w:val="833A7E62B54A459690A598BE3F1FEAB1"/>
    <w:rsid w:val="00CA50C7"/>
  </w:style>
  <w:style w:type="paragraph" w:customStyle="1" w:styleId="2E816C3F510F4FDA93315D3B7550D04B">
    <w:name w:val="2E816C3F510F4FDA93315D3B7550D04B"/>
    <w:rsid w:val="00CA50C7"/>
  </w:style>
  <w:style w:type="paragraph" w:customStyle="1" w:styleId="CB70EFA5CBDB454D8E3E8BB9185D3E7C">
    <w:name w:val="CB70EFA5CBDB454D8E3E8BB9185D3E7C"/>
    <w:rsid w:val="00CA50C7"/>
  </w:style>
  <w:style w:type="paragraph" w:customStyle="1" w:styleId="D4F88B66681F4319B660C38B12E0125B">
    <w:name w:val="D4F88B66681F4319B660C38B12E0125B"/>
    <w:rsid w:val="00CA50C7"/>
  </w:style>
  <w:style w:type="paragraph" w:customStyle="1" w:styleId="47C64126F1E8416EB8F425520F8D7116">
    <w:name w:val="47C64126F1E8416EB8F425520F8D7116"/>
    <w:rsid w:val="00CA50C7"/>
  </w:style>
  <w:style w:type="paragraph" w:customStyle="1" w:styleId="8061E793B7B14B96858E64D949EA1806">
    <w:name w:val="8061E793B7B14B96858E64D949EA1806"/>
    <w:rsid w:val="00CA50C7"/>
  </w:style>
  <w:style w:type="paragraph" w:customStyle="1" w:styleId="34519F2992B243D4ACF9A6D0779A22B6">
    <w:name w:val="34519F2992B243D4ACF9A6D0779A22B6"/>
    <w:rsid w:val="00CA50C7"/>
  </w:style>
  <w:style w:type="paragraph" w:customStyle="1" w:styleId="EFE5A09C0A004B9E960FC3E54D76FC33">
    <w:name w:val="EFE5A09C0A004B9E960FC3E54D76FC33"/>
    <w:rsid w:val="00CA50C7"/>
  </w:style>
  <w:style w:type="paragraph" w:customStyle="1" w:styleId="E3BE3EA7E1D5483C9476D451A5245107">
    <w:name w:val="E3BE3EA7E1D5483C9476D451A5245107"/>
    <w:rsid w:val="00CA50C7"/>
  </w:style>
  <w:style w:type="paragraph" w:customStyle="1" w:styleId="9681662C18D3434EA5AECC0E17AB1C82">
    <w:name w:val="9681662C18D3434EA5AECC0E17AB1C82"/>
    <w:rsid w:val="00CA50C7"/>
  </w:style>
  <w:style w:type="paragraph" w:customStyle="1" w:styleId="2BF565733D8E4A52A706D8F415E1DAC7">
    <w:name w:val="2BF565733D8E4A52A706D8F415E1DAC7"/>
    <w:rsid w:val="00CA50C7"/>
  </w:style>
  <w:style w:type="paragraph" w:customStyle="1" w:styleId="0C6D6FB5B27A42EB9DE67D7C07A507D1">
    <w:name w:val="0C6D6FB5B27A42EB9DE67D7C07A507D1"/>
    <w:rsid w:val="00CA50C7"/>
  </w:style>
  <w:style w:type="paragraph" w:customStyle="1" w:styleId="939E5853B2094312BAF3B9A5EDE11ECB">
    <w:name w:val="939E5853B2094312BAF3B9A5EDE11ECB"/>
    <w:rsid w:val="00CA50C7"/>
  </w:style>
  <w:style w:type="paragraph" w:customStyle="1" w:styleId="DB5FFA32EECB47EFB9AA59CD57C7AB8B">
    <w:name w:val="DB5FFA32EECB47EFB9AA59CD57C7AB8B"/>
    <w:rsid w:val="00CA50C7"/>
  </w:style>
  <w:style w:type="paragraph" w:customStyle="1" w:styleId="C9249762E44343F8AB9197598192CE52">
    <w:name w:val="C9249762E44343F8AB9197598192CE52"/>
    <w:rsid w:val="00CA50C7"/>
  </w:style>
  <w:style w:type="paragraph" w:customStyle="1" w:styleId="A9FEBFEFC7ED40C48DA9B26B2D247F9A">
    <w:name w:val="A9FEBFEFC7ED40C48DA9B26B2D247F9A"/>
    <w:rsid w:val="00CA50C7"/>
  </w:style>
  <w:style w:type="paragraph" w:customStyle="1" w:styleId="B47F1FC88C4C458C9BFDD7FB219C6014">
    <w:name w:val="B47F1FC88C4C458C9BFDD7FB219C6014"/>
    <w:rsid w:val="00CA50C7"/>
  </w:style>
  <w:style w:type="paragraph" w:customStyle="1" w:styleId="D4F6D6D8D9074747A15CDAD441EDB97F">
    <w:name w:val="D4F6D6D8D9074747A15CDAD441EDB97F"/>
    <w:rsid w:val="00CA50C7"/>
  </w:style>
  <w:style w:type="paragraph" w:customStyle="1" w:styleId="CA4504BA2CA14890AC862A64899B1842">
    <w:name w:val="CA4504BA2CA14890AC862A64899B1842"/>
    <w:rsid w:val="00CA50C7"/>
  </w:style>
  <w:style w:type="paragraph" w:customStyle="1" w:styleId="61144ED39D094745B566C608DDEEA935">
    <w:name w:val="61144ED39D094745B566C608DDEEA935"/>
    <w:rsid w:val="00CA50C7"/>
  </w:style>
  <w:style w:type="paragraph" w:customStyle="1" w:styleId="DC1AA597BDC8426A9E454BBC29B57EF2">
    <w:name w:val="DC1AA597BDC8426A9E454BBC29B57EF2"/>
    <w:rsid w:val="00CA50C7"/>
  </w:style>
  <w:style w:type="paragraph" w:customStyle="1" w:styleId="37639FD25BF14DF2BCE2C165D5264BD1">
    <w:name w:val="37639FD25BF14DF2BCE2C165D5264BD1"/>
    <w:rsid w:val="00CA50C7"/>
  </w:style>
  <w:style w:type="paragraph" w:customStyle="1" w:styleId="1BC4892F18414ADB84CE2A62CF3F6BD9">
    <w:name w:val="1BC4892F18414ADB84CE2A62CF3F6BD9"/>
    <w:rsid w:val="00CA50C7"/>
  </w:style>
  <w:style w:type="paragraph" w:customStyle="1" w:styleId="54B6E61285F744B889FAF8C2F1031602">
    <w:name w:val="54B6E61285F744B889FAF8C2F1031602"/>
    <w:rsid w:val="00CA50C7"/>
  </w:style>
  <w:style w:type="paragraph" w:customStyle="1" w:styleId="DBE2EDBBE44A4CBC8BE67A3DE9BD643C">
    <w:name w:val="DBE2EDBBE44A4CBC8BE67A3DE9BD643C"/>
    <w:rsid w:val="00CA50C7"/>
  </w:style>
  <w:style w:type="paragraph" w:customStyle="1" w:styleId="7F1DE5090B244A508B67DBF9A0E1FAAD">
    <w:name w:val="7F1DE5090B244A508B67DBF9A0E1FAAD"/>
    <w:rsid w:val="00CA50C7"/>
  </w:style>
  <w:style w:type="paragraph" w:customStyle="1" w:styleId="5838D309532B4CEDA1F5BA7008E7B962">
    <w:name w:val="5838D309532B4CEDA1F5BA7008E7B962"/>
    <w:rsid w:val="00CA50C7"/>
  </w:style>
  <w:style w:type="paragraph" w:customStyle="1" w:styleId="5919ED621B324084AC087EAA25959FAB">
    <w:name w:val="5919ED621B324084AC087EAA25959FAB"/>
    <w:rsid w:val="00CA50C7"/>
  </w:style>
  <w:style w:type="paragraph" w:customStyle="1" w:styleId="68182411A12E490EB4D8A5388B598A2E">
    <w:name w:val="68182411A12E490EB4D8A5388B598A2E"/>
    <w:rsid w:val="00CA50C7"/>
  </w:style>
  <w:style w:type="paragraph" w:customStyle="1" w:styleId="B2FE9914FEAB47D799F929FD268918DD">
    <w:name w:val="B2FE9914FEAB47D799F929FD268918DD"/>
    <w:rsid w:val="00CA50C7"/>
  </w:style>
  <w:style w:type="paragraph" w:customStyle="1" w:styleId="9BE4F53383E64242B379672BFAE02C93">
    <w:name w:val="9BE4F53383E64242B379672BFAE02C93"/>
    <w:rsid w:val="00CA50C7"/>
  </w:style>
  <w:style w:type="paragraph" w:customStyle="1" w:styleId="08244254FDB44D8ABC83C77C52DAEDEA">
    <w:name w:val="08244254FDB44D8ABC83C77C52DAEDEA"/>
    <w:rsid w:val="00CA50C7"/>
  </w:style>
  <w:style w:type="paragraph" w:customStyle="1" w:styleId="BE8ED36A3A584C9CA6989BE02E0A294E">
    <w:name w:val="BE8ED36A3A584C9CA6989BE02E0A294E"/>
    <w:rsid w:val="00CA50C7"/>
  </w:style>
  <w:style w:type="paragraph" w:customStyle="1" w:styleId="7A6D24613A2B4F3F9B3F02D06E2E5267">
    <w:name w:val="7A6D24613A2B4F3F9B3F02D06E2E5267"/>
    <w:rsid w:val="00CA50C7"/>
  </w:style>
  <w:style w:type="paragraph" w:customStyle="1" w:styleId="101505FE986C41A4955D99EDCF6DF112">
    <w:name w:val="101505FE986C41A4955D99EDCF6DF112"/>
    <w:rsid w:val="00CA50C7"/>
  </w:style>
  <w:style w:type="paragraph" w:customStyle="1" w:styleId="385F345A7D784F88BFCF54D4C932BD05">
    <w:name w:val="385F345A7D784F88BFCF54D4C932BD05"/>
    <w:rsid w:val="00CA50C7"/>
  </w:style>
  <w:style w:type="paragraph" w:customStyle="1" w:styleId="BE657AAA03B34661A0B3F5D0C1F14DAF">
    <w:name w:val="BE657AAA03B34661A0B3F5D0C1F14DAF"/>
    <w:rsid w:val="00CA50C7"/>
  </w:style>
  <w:style w:type="paragraph" w:customStyle="1" w:styleId="6EA11325E6A7492DB05D0E849C0C0E09">
    <w:name w:val="6EA11325E6A7492DB05D0E849C0C0E09"/>
    <w:rsid w:val="00CA50C7"/>
  </w:style>
  <w:style w:type="paragraph" w:customStyle="1" w:styleId="E0390B5FB77A41E39DE2A8A189610C4E">
    <w:name w:val="E0390B5FB77A41E39DE2A8A189610C4E"/>
    <w:rsid w:val="00CA50C7"/>
  </w:style>
  <w:style w:type="paragraph" w:customStyle="1" w:styleId="6808DBFE12C6464F9FB6C062BFDFB179">
    <w:name w:val="6808DBFE12C6464F9FB6C062BFDFB179"/>
    <w:rsid w:val="00CA50C7"/>
  </w:style>
  <w:style w:type="paragraph" w:customStyle="1" w:styleId="87C0EE16A5C74078B4F63C3A5B59CF44">
    <w:name w:val="87C0EE16A5C74078B4F63C3A5B59CF44"/>
    <w:rsid w:val="00CA50C7"/>
  </w:style>
  <w:style w:type="paragraph" w:customStyle="1" w:styleId="071A39FB65284E69BAE5B2487A3AD6F2">
    <w:name w:val="071A39FB65284E69BAE5B2487A3AD6F2"/>
    <w:rsid w:val="00CA50C7"/>
  </w:style>
  <w:style w:type="paragraph" w:customStyle="1" w:styleId="4E43430B6A2C4731A674F18072C6C2A7">
    <w:name w:val="4E43430B6A2C4731A674F18072C6C2A7"/>
    <w:rsid w:val="00CA50C7"/>
  </w:style>
  <w:style w:type="paragraph" w:customStyle="1" w:styleId="02ED7D9C578E439BB508FFAA681EA12D">
    <w:name w:val="02ED7D9C578E439BB508FFAA681EA12D"/>
    <w:rsid w:val="00CA50C7"/>
  </w:style>
  <w:style w:type="paragraph" w:customStyle="1" w:styleId="183906F3AD8A43938181FB69F57D5EA1">
    <w:name w:val="183906F3AD8A43938181FB69F57D5EA1"/>
    <w:rsid w:val="00CA50C7"/>
  </w:style>
  <w:style w:type="paragraph" w:customStyle="1" w:styleId="20B6B8C70CB24DD8BA792AF350F0FE4C">
    <w:name w:val="20B6B8C70CB24DD8BA792AF350F0FE4C"/>
    <w:rsid w:val="00CA50C7"/>
  </w:style>
  <w:style w:type="paragraph" w:customStyle="1" w:styleId="C8003E48F10D45BC9EDF618EA35F8C7F">
    <w:name w:val="C8003E48F10D45BC9EDF618EA35F8C7F"/>
    <w:rsid w:val="00CA50C7"/>
  </w:style>
  <w:style w:type="paragraph" w:customStyle="1" w:styleId="18C8B16C2D4240F181F8F7ED2D138CE1">
    <w:name w:val="18C8B16C2D4240F181F8F7ED2D138CE1"/>
    <w:rsid w:val="00CA50C7"/>
  </w:style>
  <w:style w:type="paragraph" w:customStyle="1" w:styleId="09C7588E970F4374B3E21E20F1B4647D">
    <w:name w:val="09C7588E970F4374B3E21E20F1B4647D"/>
    <w:rsid w:val="00CA50C7"/>
  </w:style>
  <w:style w:type="paragraph" w:customStyle="1" w:styleId="B3E80450419E46E9BD209FB0E3E86252">
    <w:name w:val="B3E80450419E46E9BD209FB0E3E86252"/>
    <w:rsid w:val="00CA50C7"/>
  </w:style>
  <w:style w:type="paragraph" w:customStyle="1" w:styleId="3C21144525F844488C4AC9B80102799F">
    <w:name w:val="3C21144525F844488C4AC9B80102799F"/>
    <w:rsid w:val="00CA50C7"/>
  </w:style>
  <w:style w:type="paragraph" w:customStyle="1" w:styleId="EA36C127AD044F1489BE18065516D748">
    <w:name w:val="EA36C127AD044F1489BE18065516D748"/>
    <w:rsid w:val="00CA50C7"/>
  </w:style>
  <w:style w:type="paragraph" w:customStyle="1" w:styleId="83AE1C3C76F94C29A70EB144E281AA01">
    <w:name w:val="83AE1C3C76F94C29A70EB144E281AA01"/>
    <w:rsid w:val="00CA50C7"/>
  </w:style>
  <w:style w:type="paragraph" w:customStyle="1" w:styleId="FD01E08DCD724CB1A7A8F45745655692">
    <w:name w:val="FD01E08DCD724CB1A7A8F45745655692"/>
    <w:rsid w:val="00CA50C7"/>
  </w:style>
  <w:style w:type="paragraph" w:customStyle="1" w:styleId="AD3902DB187E4B5FB2478A030346A814">
    <w:name w:val="AD3902DB187E4B5FB2478A030346A814"/>
    <w:rsid w:val="00CA50C7"/>
  </w:style>
  <w:style w:type="paragraph" w:customStyle="1" w:styleId="227D41118B0D43B699F4D9288DBF56A8">
    <w:name w:val="227D41118B0D43B699F4D9288DBF56A8"/>
    <w:rsid w:val="00CA50C7"/>
  </w:style>
  <w:style w:type="paragraph" w:customStyle="1" w:styleId="173E42FCD5E4468C8B623711A11863FC">
    <w:name w:val="173E42FCD5E4468C8B623711A11863FC"/>
    <w:rsid w:val="00CA50C7"/>
  </w:style>
  <w:style w:type="paragraph" w:customStyle="1" w:styleId="4F9D7F8BB9D64BDB9A1FA47C3183017F">
    <w:name w:val="4F9D7F8BB9D64BDB9A1FA47C3183017F"/>
    <w:rsid w:val="00CA50C7"/>
  </w:style>
  <w:style w:type="paragraph" w:customStyle="1" w:styleId="3CE3BB5DED6B43B2B1FCC57378922624">
    <w:name w:val="3CE3BB5DED6B43B2B1FCC57378922624"/>
    <w:rsid w:val="00CA50C7"/>
  </w:style>
  <w:style w:type="paragraph" w:customStyle="1" w:styleId="1B55CBA913F8426DB37FCB7457210253">
    <w:name w:val="1B55CBA913F8426DB37FCB7457210253"/>
    <w:rsid w:val="00CA50C7"/>
  </w:style>
  <w:style w:type="paragraph" w:customStyle="1" w:styleId="C57517BAD0994D678CA4F83E46476A6C">
    <w:name w:val="C57517BAD0994D678CA4F83E46476A6C"/>
    <w:rsid w:val="00CA50C7"/>
  </w:style>
  <w:style w:type="paragraph" w:customStyle="1" w:styleId="B676352D7230478EAA9FE32F7AFFD390">
    <w:name w:val="B676352D7230478EAA9FE32F7AFFD390"/>
    <w:rsid w:val="00CA50C7"/>
  </w:style>
  <w:style w:type="paragraph" w:customStyle="1" w:styleId="18DA3E42E70B4ABCA376C5AC6A8F96B3">
    <w:name w:val="18DA3E42E70B4ABCA376C5AC6A8F96B3"/>
    <w:rsid w:val="00CA50C7"/>
  </w:style>
  <w:style w:type="paragraph" w:customStyle="1" w:styleId="F48EB5954A334E29A31E3A63D0805C0A">
    <w:name w:val="F48EB5954A334E29A31E3A63D0805C0A"/>
    <w:rsid w:val="00CA50C7"/>
  </w:style>
  <w:style w:type="paragraph" w:customStyle="1" w:styleId="51D9FFB2EA6743DB8E8E96B261D094ED">
    <w:name w:val="51D9FFB2EA6743DB8E8E96B261D094ED"/>
    <w:rsid w:val="00CA50C7"/>
  </w:style>
  <w:style w:type="paragraph" w:customStyle="1" w:styleId="AE8202B650F249A981D047AA1FB2BACE">
    <w:name w:val="AE8202B650F249A981D047AA1FB2BACE"/>
    <w:rsid w:val="00CA50C7"/>
  </w:style>
  <w:style w:type="paragraph" w:customStyle="1" w:styleId="3E32621C1F6D44C0A0C6C847C2BB7FBB">
    <w:name w:val="3E32621C1F6D44C0A0C6C847C2BB7FBB"/>
    <w:rsid w:val="00CA50C7"/>
  </w:style>
  <w:style w:type="paragraph" w:customStyle="1" w:styleId="E4A7E0C9A9C74ABFA995DB7FF3353849">
    <w:name w:val="E4A7E0C9A9C74ABFA995DB7FF3353849"/>
    <w:rsid w:val="00CA50C7"/>
  </w:style>
  <w:style w:type="paragraph" w:customStyle="1" w:styleId="94103C95C8974509A55DD2DC6E647EE8">
    <w:name w:val="94103C95C8974509A55DD2DC6E647EE8"/>
    <w:rsid w:val="00CA50C7"/>
  </w:style>
  <w:style w:type="paragraph" w:customStyle="1" w:styleId="8921BF7BFF8F4D48AECECD4AA61DC769">
    <w:name w:val="8921BF7BFF8F4D48AECECD4AA61DC769"/>
    <w:rsid w:val="00CA50C7"/>
  </w:style>
  <w:style w:type="paragraph" w:customStyle="1" w:styleId="C9805D3FB46A4A3DBE3072A3D9E3F964">
    <w:name w:val="C9805D3FB46A4A3DBE3072A3D9E3F964"/>
    <w:rsid w:val="00CA50C7"/>
  </w:style>
  <w:style w:type="paragraph" w:customStyle="1" w:styleId="14CE7D9836964ADD9356D95A70E33628">
    <w:name w:val="14CE7D9836964ADD9356D95A70E33628"/>
    <w:rsid w:val="00CA50C7"/>
  </w:style>
  <w:style w:type="paragraph" w:customStyle="1" w:styleId="EE97986D74C340EEA68193E2157683DC">
    <w:name w:val="EE97986D74C340EEA68193E2157683DC"/>
    <w:rsid w:val="00CA50C7"/>
  </w:style>
  <w:style w:type="paragraph" w:customStyle="1" w:styleId="BEECC8ED52854AF388644A2040781D76">
    <w:name w:val="BEECC8ED52854AF388644A2040781D76"/>
    <w:rsid w:val="00CA50C7"/>
  </w:style>
  <w:style w:type="paragraph" w:customStyle="1" w:styleId="C78708D2E91F41C3A7B67F8C24F35CE2">
    <w:name w:val="C78708D2E91F41C3A7B67F8C24F35CE2"/>
    <w:rsid w:val="00CA50C7"/>
  </w:style>
  <w:style w:type="paragraph" w:customStyle="1" w:styleId="D4D5F4898C1F49308CEA05AF58014690">
    <w:name w:val="D4D5F4898C1F49308CEA05AF58014690"/>
    <w:rsid w:val="00CA50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de vendas arrojado</Template>
  <TotalTime>0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2024-01-04T20:05:00Z</dcterms:created>
  <dcterms:modified xsi:type="dcterms:W3CDTF">2024-01-04T20:05:00Z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